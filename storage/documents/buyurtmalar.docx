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53B15152" w:rsidR="00B9273B" w:rsidRDefault="00743139" w:rsidP="00354F24">
            <w:pPr>
              <w:pStyle w:val="Heading1"/>
              <w:jc w:val="right"/>
            </w:pPr>
            <w:proofErr w:type="spellStart"/>
            <w:r>
              <w:t>Buyurtmalar</w:t>
            </w:r>
            <w:proofErr w:type="spellEnd"/>
            <w:r w:rsidR="00EC0013"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F23CB7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926"/>
        <w:gridCol w:w="1762"/>
        <w:gridCol w:w="977"/>
        <w:gridCol w:w="939"/>
        <w:gridCol w:w="1268"/>
        <w:gridCol w:w="1423"/>
        <w:gridCol w:w="1647"/>
        <w:gridCol w:w="1561"/>
        <w:gridCol w:w="11"/>
      </w:tblGrid>
      <w:tr w:rsidR="004D7C23" w:rsidRPr="001E3C2E" w14:paraId="2679FFFC" w14:textId="00657C10" w:rsidTr="0074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082" w:type="dxa"/>
          </w:tcPr>
          <w:p w14:paraId="6F854EC0" w14:textId="28642010" w:rsidR="00743139" w:rsidRPr="001E3C2E" w:rsidRDefault="00743139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1953" w:type="dxa"/>
          </w:tcPr>
          <w:p w14:paraId="682B205F" w14:textId="4AC58FFE" w:rsidR="00743139" w:rsidRPr="001E3C2E" w:rsidRDefault="00743139" w:rsidP="00E916CC">
            <w:pPr>
              <w:pStyle w:val="ColumnHeadings"/>
            </w:pPr>
            <w:r>
              <w:t>Tovar</w:t>
            </w:r>
          </w:p>
        </w:tc>
        <w:tc>
          <w:tcPr>
            <w:tcW w:w="1031" w:type="dxa"/>
          </w:tcPr>
          <w:p w14:paraId="23D39F4F" w14:textId="125E2E4B" w:rsidR="00743139" w:rsidRDefault="00743139" w:rsidP="00E916CC">
            <w:pPr>
              <w:pStyle w:val="ColumnHeadings"/>
            </w:pPr>
            <w:proofErr w:type="spellStart"/>
            <w:r>
              <w:t>Telefon</w:t>
            </w:r>
            <w:proofErr w:type="spellEnd"/>
          </w:p>
        </w:tc>
        <w:tc>
          <w:tcPr>
            <w:tcW w:w="1011" w:type="dxa"/>
          </w:tcPr>
          <w:p w14:paraId="5985C9D5" w14:textId="6CDF06E5" w:rsidR="00743139" w:rsidRPr="001E3C2E" w:rsidRDefault="00743139" w:rsidP="00E916CC">
            <w:pPr>
              <w:pStyle w:val="ColumnHeadings"/>
            </w:pPr>
            <w:r>
              <w:t>Ism</w:t>
            </w:r>
          </w:p>
        </w:tc>
        <w:tc>
          <w:tcPr>
            <w:tcW w:w="1559" w:type="dxa"/>
          </w:tcPr>
          <w:p w14:paraId="7C9CCABD" w14:textId="4E9DFC94" w:rsidR="00743139" w:rsidRPr="001E3C2E" w:rsidRDefault="00743139" w:rsidP="00E916CC">
            <w:pPr>
              <w:pStyle w:val="ColumnHeadings"/>
            </w:pPr>
            <w:r>
              <w:t>Manzil</w:t>
            </w:r>
          </w:p>
        </w:tc>
        <w:tc>
          <w:tcPr>
            <w:tcW w:w="1962" w:type="dxa"/>
          </w:tcPr>
          <w:p w14:paraId="261AB71D" w14:textId="64CAEC46" w:rsidR="00743139" w:rsidRPr="001E3C2E" w:rsidRDefault="00743139" w:rsidP="00E916CC">
            <w:pPr>
              <w:pStyle w:val="ColumnHeadings"/>
            </w:pPr>
            <w:r>
              <w:t>Summa</w:t>
            </w:r>
          </w:p>
        </w:tc>
        <w:tc>
          <w:tcPr>
            <w:tcW w:w="785" w:type="dxa"/>
          </w:tcPr>
          <w:p w14:paraId="69EF9026" w14:textId="41F618AC" w:rsidR="00743139" w:rsidRPr="001E3C2E" w:rsidRDefault="00743139" w:rsidP="00743139">
            <w:pPr>
              <w:pStyle w:val="ColumnHeadings"/>
            </w:pPr>
            <w:proofErr w:type="spellStart"/>
            <w:r>
              <w:t>To’lov</w:t>
            </w:r>
            <w:proofErr w:type="spellEnd"/>
            <w:r>
              <w:t xml:space="preserve"> </w:t>
            </w:r>
            <w:proofErr w:type="spellStart"/>
            <w:r>
              <w:t>holati</w:t>
            </w:r>
            <w:proofErr w:type="spellEnd"/>
          </w:p>
        </w:tc>
        <w:tc>
          <w:tcPr>
            <w:tcW w:w="1131" w:type="dxa"/>
            <w:gridSpan w:val="2"/>
          </w:tcPr>
          <w:p w14:paraId="50552477" w14:textId="4D30D424" w:rsidR="00743139" w:rsidRPr="001E3C2E" w:rsidRDefault="00743139" w:rsidP="00B402B7">
            <w:pPr>
              <w:pStyle w:val="ColumnHeadings"/>
              <w:rPr>
                <w:b/>
                <w:bCs w:val="0"/>
              </w:rPr>
            </w:pPr>
            <w:proofErr w:type="spellStart"/>
            <w:r>
              <w:t>To’lov</w:t>
            </w:r>
            <w:proofErr w:type="spellEnd"/>
            <w:r w:rsidR="00B402B7">
              <w:rPr>
                <w:b/>
                <w:bCs w:val="0"/>
              </w:rPr>
              <w:t xml:space="preserve"> </w:t>
            </w:r>
            <w:proofErr w:type="spellStart"/>
            <w:r>
              <w:t>turi</w:t>
            </w:r>
            <w:proofErr w:type="spellEnd"/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${id}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>${</w:t>
            </w:r>
            <w:proofErr w:type="spellStart"/>
            <w:r>
              <w:t>order_products</w:t>
            </w:r>
            <w:proofErr w:type="spellEnd"/>
            <w:r>
              <w:t>}</w:t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${phone}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${name}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>${address}</w:t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${total}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>${</w:t>
            </w:r>
            <w:proofErr w:type="spellStart"/>
            <w:r>
              <w:t>payment_status</w:t>
            </w:r>
            <w:proofErr w:type="spellEnd"/>
            <w:r>
              <w:t>}</w:t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>${</w:t>
            </w:r>
            <w:proofErr w:type="spellStart"/>
            <w:r w:rsidR="004D7C23">
              <w:t>payment_type</w:t>
            </w:r>
            <w:proofErr w:type="spellEnd"/>
            <w:r>
              <w:t>}</w:t>
            </w:r>
          </w:p>
        </w:tc>
      </w:tr>
      <w:tr w:rsidR="004D7C23" w:rsidRPr="001C2122" w14:paraId="77389996" w14:textId="4FEECFCF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715D7B2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A49EED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1FB881E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15BA090" w14:textId="1D45F443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32BAFF1" w14:textId="25E90BE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E09A5AB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732540EC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17A708FA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2B6511AA" w14:textId="08BD6096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9A5CFE8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39259C4C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4B78B02D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2E9DF1B" w14:textId="045BA940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1121044D" w14:textId="7ED4074B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AAEAA42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59C666DD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42F1888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6D8B9430" w14:textId="5E9DB130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F63776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5E7AF2A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4BF534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4379974" w14:textId="700B8377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406BDA7" w14:textId="6395EA66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1A6603A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36C63928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2A372A6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447BD21C" w14:textId="3746D1E1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1EC0DB6B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67AE5396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89787A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5C998C8" w14:textId="3AE9DB86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1F6EABA" w14:textId="1B45592D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897B2A5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2EAD2BF3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32EE6D6B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0149BB54" w14:textId="0239FA99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D3844ED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52B9203F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2CE228B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316FD29" w14:textId="283B3788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3FAD36E" w14:textId="009BEBFB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962" w:type="dxa"/>
          </w:tcPr>
          <w:p w14:paraId="088DEC05" w14:textId="6088F484" w:rsidR="00743139" w:rsidRPr="001C2122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7A4331D" w14:textId="0552C5F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054F8113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752FE8FC" w14:textId="010D99FD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4A42630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859BA6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173DE1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15510B3F" w14:textId="390FE292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12933CF" w14:textId="7CFCF361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04B56C13" w14:textId="3F0918D0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785" w:type="dxa"/>
          </w:tcPr>
          <w:p w14:paraId="3EFFC4DB" w14:textId="5C4A6625" w:rsidR="00743139" w:rsidRPr="001C2122" w:rsidRDefault="00743139" w:rsidP="00743139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01D93EC1" w14:textId="3DCF7F10" w:rsidR="00743139" w:rsidRPr="001C2122" w:rsidRDefault="00743139" w:rsidP="00E916CC">
            <w:pPr>
              <w:pStyle w:val="Heading2"/>
              <w:framePr w:wrap="around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4D7C23" w:rsidRPr="001C2122" w14:paraId="25CAB331" w14:textId="3D19701E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4248EC8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2A72B06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7799317E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622A4431" w14:textId="43DFB114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A8702CB" w14:textId="3D884A86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7882DAF1" w14:textId="77777777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F164E67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13EF000C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B61BA" w14:textId="77777777" w:rsidR="00F23CB7" w:rsidRDefault="00F23CB7" w:rsidP="00B9273B">
      <w:r>
        <w:separator/>
      </w:r>
    </w:p>
  </w:endnote>
  <w:endnote w:type="continuationSeparator" w:id="0">
    <w:p w14:paraId="73A909C3" w14:textId="77777777" w:rsidR="00F23CB7" w:rsidRDefault="00F23CB7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FF3B7" w14:textId="77777777" w:rsidR="00F23CB7" w:rsidRDefault="00F23CB7" w:rsidP="00B9273B">
      <w:r>
        <w:separator/>
      </w:r>
    </w:p>
  </w:footnote>
  <w:footnote w:type="continuationSeparator" w:id="0">
    <w:p w14:paraId="22688966" w14:textId="77777777" w:rsidR="00F23CB7" w:rsidRDefault="00F23CB7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D7C23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4313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4244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02B7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23CB7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6A75D3"/>
    <w:rsid w:val="00A155D4"/>
    <w:rsid w:val="00D67FF2"/>
    <w:rsid w:val="00E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127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8</cp:revision>
  <cp:lastPrinted>2004-09-20T20:32:00Z</cp:lastPrinted>
  <dcterms:created xsi:type="dcterms:W3CDTF">2020-08-02T10:45:00Z</dcterms:created>
  <dcterms:modified xsi:type="dcterms:W3CDTF">2020-08-02T16:28:00Z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