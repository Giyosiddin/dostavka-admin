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top w:w="144" w:type="dxa"/>
          <w:bottom w:w="58" w:type="dxa"/>
        </w:tblCellMar>
        <w:tblLook w:val="0000" w:firstRow="0" w:lastRow="0" w:firstColumn="0" w:lastColumn="0" w:noHBand="0" w:noVBand="0"/>
        <w:tblDescription w:val="Layout table to enter Logo, Date, Receipt number, Company slogan, Customer name, Company name, Street address, City, ST ZIP Code, Phone, and Customer ID"/>
      </w:tblPr>
      <w:tblGrid>
        <w:gridCol w:w="2650"/>
        <w:gridCol w:w="3996"/>
        <w:gridCol w:w="4169"/>
      </w:tblGrid>
      <w:tr w:rsidR="00B9273B" w14:paraId="7DFB927A" w14:textId="77777777" w:rsidTr="00354F24">
        <w:trPr>
          <w:trHeight w:val="933"/>
        </w:trPr>
        <w:tc>
          <w:tcPr>
            <w:tcW w:w="2650" w:type="dxa"/>
            <w:shd w:val="clear" w:color="auto" w:fill="auto"/>
            <w:vAlign w:val="center"/>
          </w:tcPr>
          <w:p w14:paraId="413D5EF5" w14:textId="5969E8F9" w:rsidR="00B9273B" w:rsidRDefault="00EC0013" w:rsidP="002D1F46">
            <w:r>
              <w:rPr>
                <w:noProof/>
              </w:rPr>
              <w:drawing>
                <wp:inline distT="0" distB="0" distL="0" distR="0" wp14:anchorId="4F49644E" wp14:editId="07F0EB13">
                  <wp:extent cx="10096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  <w:gridSpan w:val="2"/>
            <w:shd w:val="clear" w:color="auto" w:fill="auto"/>
            <w:vAlign w:val="center"/>
          </w:tcPr>
          <w:p w14:paraId="6A70A1C9" w14:textId="73B1CF13" w:rsidR="00B9273B" w:rsidRDefault="00EC0013" w:rsidP="00354F24">
            <w:pPr>
              <w:pStyle w:val="Heading1"/>
              <w:jc w:val="right"/>
            </w:pPr>
            <w:proofErr w:type="spellStart"/>
            <w:r>
              <w:t>Tovarlar</w:t>
            </w:r>
            <w:proofErr w:type="spellEnd"/>
            <w:r>
              <w:t xml:space="preserve"> </w:t>
            </w:r>
          </w:p>
        </w:tc>
      </w:tr>
      <w:tr w:rsidR="00B9273B" w14:paraId="548C6A43" w14:textId="77777777" w:rsidTr="00354F24">
        <w:tblPrEx>
          <w:tblCellMar>
            <w:left w:w="115" w:type="dxa"/>
            <w:right w:w="115" w:type="dxa"/>
          </w:tblCellMar>
        </w:tblPrEx>
        <w:trPr>
          <w:trHeight w:val="288"/>
        </w:trPr>
        <w:tc>
          <w:tcPr>
            <w:tcW w:w="6646" w:type="dxa"/>
            <w:gridSpan w:val="2"/>
            <w:shd w:val="clear" w:color="auto" w:fill="FFFFFF"/>
            <w:tcMar>
              <w:top w:w="0" w:type="dxa"/>
            </w:tcMar>
          </w:tcPr>
          <w:p w14:paraId="372F5931" w14:textId="5C008928" w:rsidR="00B9273B" w:rsidRPr="001E3C2E" w:rsidRDefault="00B9273B" w:rsidP="00354F24">
            <w:pPr>
              <w:pStyle w:val="Heading2"/>
              <w:framePr w:hSpace="0" w:wrap="auto" w:yAlign="inline"/>
              <w:jc w:val="left"/>
            </w:pPr>
          </w:p>
        </w:tc>
        <w:tc>
          <w:tcPr>
            <w:tcW w:w="4169" w:type="dxa"/>
            <w:shd w:val="clear" w:color="auto" w:fill="FFFFFF"/>
          </w:tcPr>
          <w:p w14:paraId="2E7D84D8" w14:textId="37128DD4" w:rsidR="00B9273B" w:rsidRDefault="00EC0013" w:rsidP="00354F24">
            <w:pPr>
              <w:pStyle w:val="DateandNumber"/>
            </w:pPr>
            <w:r>
              <w:rPr>
                <w:rStyle w:val="Heading2Char"/>
                <w:sz w:val="20"/>
                <w:szCs w:val="20"/>
              </w:rPr>
              <w:t>S</w:t>
            </w:r>
            <w:r>
              <w:rPr>
                <w:rStyle w:val="Heading2Char"/>
              </w:rPr>
              <w:t>ana</w:t>
            </w:r>
            <w:r w:rsidR="00B9273B" w:rsidRPr="000E042A">
              <w:t xml:space="preserve"> </w:t>
            </w:r>
            <w:r w:rsidR="00093C67">
              <w:t>2020-08-03 11:44:50</w:t>
            </w:r>
          </w:p>
          <w:p w14:paraId="205E165B" w14:textId="77777777" w:rsidR="00B9273B" w:rsidRPr="000E042A" w:rsidRDefault="008B7456" w:rsidP="00354F24">
            <w:pPr>
              <w:pStyle w:val="Heading2"/>
              <w:framePr w:hSpace="0" w:wrap="auto" w:yAlign="inline"/>
            </w:pPr>
            <w:sdt>
              <w:sdtPr>
                <w:alias w:val="Receipt number:"/>
                <w:tag w:val="Receipt number:"/>
                <w:id w:val="-322593077"/>
                <w:placeholder>
                  <w:docPart w:val="8B7930B759C64A619382647CEA032BFC"/>
                </w:placeholder>
                <w:temporary/>
                <w:showingPlcHdr/>
                <w15:appearance w15:val="hidden"/>
              </w:sdtPr>
              <w:sdtEndPr/>
              <w:sdtContent>
                <w:r w:rsidR="00EA1397">
                  <w:t>Receipt</w:t>
                </w:r>
                <w:r w:rsidR="00EA1397" w:rsidRPr="000E042A">
                  <w:t xml:space="preserve"> #</w:t>
                </w:r>
              </w:sdtContent>
            </w:sdt>
            <w:r w:rsidR="00B9273B" w:rsidRPr="000E042A">
              <w:t xml:space="preserve"> </w:t>
            </w:r>
            <w:sdt>
              <w:sdtPr>
                <w:alias w:val="Enter Receipt number:"/>
                <w:tag w:val="Enter Receipt number:"/>
                <w:id w:val="1225687626"/>
                <w:placeholder>
                  <w:docPart w:val="560959AF015240A4AD3B76B4534053D4"/>
                </w:placeholder>
                <w:temporary/>
                <w:showingPlcHdr/>
                <w15:appearance w15:val="hidden"/>
              </w:sdtPr>
              <w:sdtEndPr/>
              <w:sdtContent>
                <w:r w:rsidR="00B9273B">
                  <w:t>No.</w:t>
                </w:r>
              </w:sdtContent>
            </w:sdt>
          </w:p>
        </w:tc>
      </w:tr>
    </w:tbl>
    <w:p w14:paraId="0C1B396F" w14:textId="77777777" w:rsidR="00954EF9" w:rsidRDefault="00954EF9" w:rsidP="004F202D"/>
    <w:p w14:paraId="1BD9ECAC" w14:textId="77777777" w:rsidR="00B9273B" w:rsidRDefault="00B9273B" w:rsidP="004F202D"/>
    <w:p w14:paraId="12595030" w14:textId="77777777" w:rsidR="00354F24" w:rsidRDefault="00354F24" w:rsidP="004F202D"/>
    <w:p w14:paraId="076602C7" w14:textId="77777777" w:rsidR="009C1689" w:rsidRDefault="009C1689" w:rsidP="00F56369"/>
    <w:tbl>
      <w:tblPr>
        <w:tblStyle w:val="GridTable4-Accent5"/>
        <w:tblW w:w="4872" w:type="pct"/>
        <w:tblLook w:val="0420" w:firstRow="1" w:lastRow="0" w:firstColumn="0" w:lastColumn="0" w:noHBand="0" w:noVBand="1"/>
        <w:tblDescription w:val="Enter Quantity, Item number, Description, Unit Price, Discount, and Line Total in table columns, and Total Discount, Subtotal, Sales Tax, and Total at the table-end"/>
      </w:tblPr>
      <w:tblGrid>
        <w:gridCol w:w="1267"/>
        <w:gridCol w:w="2047"/>
        <w:gridCol w:w="1371"/>
        <w:gridCol w:w="1087"/>
        <w:gridCol w:w="1600"/>
        <w:gridCol w:w="1773"/>
        <w:gridCol w:w="1369"/>
      </w:tblGrid>
      <w:tr w:rsidR="00E916CC" w:rsidRPr="001E3C2E" w14:paraId="2679FFFC" w14:textId="77777777" w:rsidTr="00E91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6F854EC0" w14:textId="28642010" w:rsidR="00E916CC" w:rsidRPr="001E3C2E" w:rsidRDefault="00E916CC" w:rsidP="00E916CC">
            <w:pPr>
              <w:pStyle w:val="ColumnHeadings"/>
            </w:pPr>
            <w:proofErr w:type="spellStart"/>
            <w:r>
              <w:t>Artikul</w:t>
            </w:r>
            <w:proofErr w:type="spellEnd"/>
          </w:p>
        </w:tc>
        <w:tc>
          <w:tcPr>
            <w:tcW w:w="2212" w:type="dxa"/>
          </w:tcPr>
          <w:p w14:paraId="682B205F" w14:textId="4AC58FFE" w:rsidR="00E916CC" w:rsidRPr="001E3C2E" w:rsidRDefault="00E916CC" w:rsidP="00E916CC">
            <w:pPr>
              <w:pStyle w:val="ColumnHeadings"/>
            </w:pPr>
            <w:r>
              <w:t>Tovar</w:t>
            </w:r>
          </w:p>
        </w:tc>
        <w:tc>
          <w:tcPr>
            <w:tcW w:w="1095" w:type="dxa"/>
          </w:tcPr>
          <w:p w14:paraId="23D39F4F" w14:textId="52CA6A42" w:rsidR="00E916CC" w:rsidRDefault="00E916CC" w:rsidP="00E916CC">
            <w:pPr>
              <w:pStyle w:val="ColumnHeadings"/>
            </w:pPr>
            <w:proofErr w:type="spellStart"/>
            <w:r>
              <w:t>Buyurtmalar</w:t>
            </w:r>
            <w:proofErr w:type="spellEnd"/>
          </w:p>
        </w:tc>
        <w:tc>
          <w:tcPr>
            <w:tcW w:w="1095" w:type="dxa"/>
          </w:tcPr>
          <w:p w14:paraId="5985C9D5" w14:textId="2F066814" w:rsidR="00E916CC" w:rsidRPr="001E3C2E" w:rsidRDefault="00E916CC" w:rsidP="00E916CC">
            <w:pPr>
              <w:pStyle w:val="ColumnHeadings"/>
            </w:pPr>
            <w:proofErr w:type="spellStart"/>
            <w:r>
              <w:t>Soni</w:t>
            </w:r>
            <w:proofErr w:type="spellEnd"/>
          </w:p>
        </w:tc>
        <w:tc>
          <w:tcPr>
            <w:tcW w:w="1633" w:type="dxa"/>
          </w:tcPr>
          <w:p w14:paraId="7C9CCABD" w14:textId="3CEC5605" w:rsidR="00E916CC" w:rsidRPr="001E3C2E" w:rsidRDefault="00E916CC" w:rsidP="00E916CC">
            <w:pPr>
              <w:pStyle w:val="ColumnHeadings"/>
            </w:pPr>
            <w:proofErr w:type="spellStart"/>
            <w:r>
              <w:t>Narxi</w:t>
            </w:r>
            <w:proofErr w:type="spellEnd"/>
          </w:p>
        </w:tc>
        <w:tc>
          <w:tcPr>
            <w:tcW w:w="1778" w:type="dxa"/>
          </w:tcPr>
          <w:p w14:paraId="261AB71D" w14:textId="782FC27E" w:rsidR="00E916CC" w:rsidRPr="001E3C2E" w:rsidRDefault="00E916CC" w:rsidP="00E916CC">
            <w:pPr>
              <w:pStyle w:val="ColumnHeadings"/>
            </w:pPr>
            <w:proofErr w:type="spellStart"/>
            <w:r>
              <w:t>Chegirma</w:t>
            </w:r>
            <w:proofErr w:type="spellEnd"/>
          </w:p>
        </w:tc>
        <w:tc>
          <w:tcPr>
            <w:tcW w:w="1434" w:type="dxa"/>
          </w:tcPr>
          <w:p w14:paraId="69EF9026" w14:textId="6C8AA00A" w:rsidR="00E916CC" w:rsidRPr="001E3C2E" w:rsidRDefault="00E916CC" w:rsidP="00E916CC">
            <w:pPr>
              <w:pStyle w:val="ColumnHeadings"/>
            </w:pPr>
            <w:proofErr w:type="spellStart"/>
            <w:r>
              <w:t>Umumiy</w:t>
            </w:r>
            <w:proofErr w:type="spellEnd"/>
          </w:p>
        </w:tc>
      </w:tr>
      <w:tr w:rsidR="00E916CC" w:rsidRPr="001C2122" w14:paraId="10E9B8A6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315E3BE4" w14:textId="25358E61" w:rsidR="00E916CC" w:rsidRPr="001C2122" w:rsidRDefault="00E916CC" w:rsidP="00E916CC">
            <w:pPr>
              <w:jc w:val="center"/>
            </w:pPr>
            <w:r>
              <w:t>186</w:t>
            </w:r>
          </w:p>
        </w:tc>
        <w:tc>
          <w:tcPr>
            <w:tcW w:w="2212" w:type="dxa"/>
          </w:tcPr>
          <w:p w14:paraId="072C6F66" w14:textId="13650E69" w:rsidR="00E916CC" w:rsidRPr="001C2122" w:rsidRDefault="00E916CC" w:rsidP="00E916CC">
            <w:pPr>
              <w:jc w:val="center"/>
            </w:pPr>
            <w:r>
              <w:t>Humana 3 350gr</w:t>
            </w:r>
          </w:p>
        </w:tc>
        <w:tc>
          <w:tcPr>
            <w:tcW w:w="1095" w:type="dxa"/>
          </w:tcPr>
          <w:p w14:paraId="187A0CB3" w14:textId="3A5B56F8" w:rsidR="00E916CC" w:rsidRDefault="00E916CC" w:rsidP="00E916CC">
            <w:pPr>
              <w:jc w:val="center"/>
            </w:pPr>
            <w:r>
              <w:t>#8</w:t>
            </w:r>
          </w:p>
        </w:tc>
        <w:tc>
          <w:tcPr>
            <w:tcW w:w="1095" w:type="dxa"/>
          </w:tcPr>
          <w:p w14:paraId="4EBA602A" w14:textId="08935D97" w:rsidR="00E916CC" w:rsidRPr="001C2122" w:rsidRDefault="00E916CC" w:rsidP="00E916CC">
            <w:pPr>
              <w:jc w:val="center"/>
            </w:pPr>
            <w:r>
              <w:t>2</w:t>
            </w:r>
          </w:p>
        </w:tc>
        <w:tc>
          <w:tcPr>
            <w:tcW w:w="1633" w:type="dxa"/>
          </w:tcPr>
          <w:p w14:paraId="5F08095E" w14:textId="6BDA9C3B" w:rsidR="00E916CC" w:rsidRPr="001C2122" w:rsidRDefault="00E916CC" w:rsidP="00E916CC">
            <w:pPr>
              <w:pStyle w:val="Amount"/>
              <w:jc w:val="center"/>
            </w:pPr>
            <w:r>
              <w:t>110000</w:t>
            </w:r>
          </w:p>
        </w:tc>
        <w:tc>
          <w:tcPr>
            <w:tcW w:w="1778" w:type="dxa"/>
          </w:tcPr>
          <w:p w14:paraId="525C3A62" w14:textId="55A9698E" w:rsidR="00E916CC" w:rsidRPr="001C2122" w:rsidRDefault="00E916CC" w:rsidP="00E916CC">
            <w:pPr>
              <w:pStyle w:val="Amount"/>
              <w:jc w:val="center"/>
            </w:pPr>
            <w:r>
              <w:t>0</w:t>
            </w:r>
          </w:p>
        </w:tc>
        <w:tc>
          <w:tcPr>
            <w:tcW w:w="1434" w:type="dxa"/>
          </w:tcPr>
          <w:p w14:paraId="37389645" w14:textId="041E6B0C" w:rsidR="00E916CC" w:rsidRPr="001C2122" w:rsidRDefault="00E916CC" w:rsidP="00E916CC">
            <w:pPr>
              <w:pStyle w:val="Amount"/>
              <w:jc w:val="center"/>
            </w:pPr>
            <w:r>
              <w:t>110000</w:t>
            </w:r>
          </w:p>
        </w:tc>
      </w:tr>
      <w:tr w:rsidR="00E916CC" w:rsidRPr="001C2122" w14:paraId="77389996" w14:textId="77777777" w:rsidTr="00E916CC">
        <w:trPr>
          <w:trHeight w:val="216"/>
        </w:trPr>
        <w:tc>
          <w:tcPr>
            <w:tcW w:w="1267" w:type="dxa"/>
          </w:tcPr>
          <w:p w14:paraId="715D7B2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2A49EED1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1FB881E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715BA090" w14:textId="1D45F443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632BAFF1" w14:textId="25E90BE5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1E09A5AB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732540EC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2B6511AA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09A5CFE8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39259C4C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4B78B02D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72E9DF1B" w14:textId="045BA940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1121044D" w14:textId="7ED4074B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3AAEAA42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59C666DD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6D8B9430" w14:textId="77777777" w:rsidTr="00E916CC">
        <w:trPr>
          <w:trHeight w:val="216"/>
        </w:trPr>
        <w:tc>
          <w:tcPr>
            <w:tcW w:w="1267" w:type="dxa"/>
          </w:tcPr>
          <w:p w14:paraId="5F637761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05E7AF2A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04BF534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24379974" w14:textId="700B8377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0406BDA7" w14:textId="6395EA66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11A6603A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36C63928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447BD21C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1EC0DB6B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67AE5396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389787A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25C998C8" w14:textId="3AE9DB86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41F6EABA" w14:textId="1B45592D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3897B2A5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2EAD2BF3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0149BB54" w14:textId="77777777" w:rsidTr="00E916CC">
        <w:trPr>
          <w:trHeight w:val="216"/>
        </w:trPr>
        <w:tc>
          <w:tcPr>
            <w:tcW w:w="1267" w:type="dxa"/>
          </w:tcPr>
          <w:p w14:paraId="5D3844ED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52B9203F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02CE228B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2316FD29" w14:textId="283B3788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43FAD36E" w14:textId="5B774CCB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Chegirmalar</w:t>
            </w:r>
            <w:proofErr w:type="spellEnd"/>
          </w:p>
        </w:tc>
        <w:tc>
          <w:tcPr>
            <w:tcW w:w="1778" w:type="dxa"/>
          </w:tcPr>
          <w:p w14:paraId="088DEC05" w14:textId="46ED5C6A" w:rsidR="00E916CC" w:rsidRPr="001C2122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${total_disount}</w:t>
            </w:r>
          </w:p>
        </w:tc>
        <w:tc>
          <w:tcPr>
            <w:tcW w:w="1434" w:type="dxa"/>
          </w:tcPr>
          <w:p w14:paraId="47A4331D" w14:textId="0552C5F5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752FE8FC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04A42630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2859BA69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3173DE19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15510B3F" w14:textId="390FE292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612933CF" w14:textId="7CFCF361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04B56C13" w14:textId="3F0918D0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Summa</w:t>
            </w:r>
          </w:p>
        </w:tc>
        <w:tc>
          <w:tcPr>
            <w:tcW w:w="1434" w:type="dxa"/>
          </w:tcPr>
          <w:p w14:paraId="3EFFC4DB" w14:textId="169CF001" w:rsidR="00E916CC" w:rsidRPr="001C2122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110000</w:t>
            </w:r>
          </w:p>
        </w:tc>
      </w:tr>
      <w:tr w:rsidR="00E916CC" w:rsidRPr="001C2122" w14:paraId="650F56F7" w14:textId="77777777" w:rsidTr="00E916CC">
        <w:trPr>
          <w:trHeight w:val="216"/>
        </w:trPr>
        <w:tc>
          <w:tcPr>
            <w:tcW w:w="1267" w:type="dxa"/>
          </w:tcPr>
          <w:p w14:paraId="4A0A0D2C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7EA8341C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66172761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15E4224A" w14:textId="451C3482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6C043E22" w14:textId="367113A9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79D0829A" w14:textId="1FA271BD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Soliqlar</w:t>
            </w:r>
            <w:proofErr w:type="spellEnd"/>
          </w:p>
        </w:tc>
        <w:tc>
          <w:tcPr>
            <w:tcW w:w="1434" w:type="dxa"/>
          </w:tcPr>
          <w:p w14:paraId="4F2F4FA5" w14:textId="4157DE08" w:rsidR="00E916CC" w:rsidRPr="001C2122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${tax}</w:t>
            </w:r>
          </w:p>
        </w:tc>
      </w:tr>
      <w:tr w:rsidR="00E916CC" w:rsidRPr="001C2122" w14:paraId="1C429B34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18881C65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38B6204A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62F74A06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3E01894E" w14:textId="214EB15F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5BFD47AE" w14:textId="0ADE230C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1EB3CFF4" w14:textId="3D82A6B5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Umumiy</w:t>
            </w:r>
            <w:proofErr w:type="spellEnd"/>
          </w:p>
        </w:tc>
        <w:tc>
          <w:tcPr>
            <w:tcW w:w="1434" w:type="dxa"/>
          </w:tcPr>
          <w:p w14:paraId="733D9323" w14:textId="7690D556" w:rsidR="00E916CC" w:rsidRPr="00993C35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110000</w:t>
            </w:r>
          </w:p>
        </w:tc>
      </w:tr>
      <w:tr w:rsidR="00E916CC" w:rsidRPr="001C2122" w14:paraId="25CAB331" w14:textId="77777777" w:rsidTr="00E916CC">
        <w:trPr>
          <w:trHeight w:val="216"/>
        </w:trPr>
        <w:tc>
          <w:tcPr>
            <w:tcW w:w="1267" w:type="dxa"/>
          </w:tcPr>
          <w:p w14:paraId="4248EC89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02A72B06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7799317E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622A4431" w14:textId="43DFB114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0A8702CB" w14:textId="3D884A86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7882DAF1" w14:textId="77777777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434" w:type="dxa"/>
          </w:tcPr>
          <w:p w14:paraId="4F164E67" w14:textId="77777777" w:rsidR="00E916CC" w:rsidRPr="00993C35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</w:tr>
    </w:tbl>
    <w:p w14:paraId="6C49163F" w14:textId="0A848B3D" w:rsidR="00B9273B" w:rsidRPr="00354F24" w:rsidRDefault="00EC0013" w:rsidP="00354F24">
      <w:pPr>
        <w:pStyle w:val="ThankYou"/>
      </w:pPr>
      <w:proofErr w:type="spellStart"/>
      <w:r>
        <w:t>Tanlovingiz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rahmat</w:t>
      </w:r>
      <w:proofErr w:type="spellEnd"/>
      <w:r>
        <w:t>!</w:t>
      </w:r>
    </w:p>
    <w:p w14:paraId="4AE7589C" w14:textId="768C0816" w:rsidR="00CA1C8D" w:rsidRPr="00354F24" w:rsidRDefault="00EC0013" w:rsidP="00354F24">
      <w:pPr>
        <w:pStyle w:val="ThankYou"/>
      </w:pPr>
      <w:proofErr w:type="spellStart"/>
      <w:r>
        <w:t>Parkent</w:t>
      </w:r>
      <w:proofErr w:type="spellEnd"/>
      <w:r>
        <w:t xml:space="preserve"> Online, </w:t>
      </w:r>
      <w:proofErr w:type="spellStart"/>
      <w:r>
        <w:t>Parkent</w:t>
      </w:r>
      <w:proofErr w:type="spellEnd"/>
      <w:r>
        <w:t xml:space="preserve"> </w:t>
      </w:r>
      <w:proofErr w:type="spellStart"/>
      <w:r>
        <w:t>tumani</w:t>
      </w:r>
      <w:proofErr w:type="spellEnd"/>
      <w:r>
        <w:t xml:space="preserve">, Toshkent </w:t>
      </w:r>
      <w:proofErr w:type="spellStart"/>
      <w:r>
        <w:t>viloyati</w:t>
      </w:r>
      <w:proofErr w:type="spellEnd"/>
      <w:r>
        <w:t>.</w:t>
      </w:r>
      <w:r>
        <w:br/>
      </w:r>
      <w:proofErr w:type="spellStart"/>
      <w:r>
        <w:t>Barcha</w:t>
      </w:r>
      <w:proofErr w:type="spellEnd"/>
      <w:r>
        <w:t xml:space="preserve"> </w:t>
      </w:r>
      <w:proofErr w:type="spellStart"/>
      <w:r>
        <w:t>huquqlar</w:t>
      </w:r>
      <w:proofErr w:type="spellEnd"/>
      <w:r>
        <w:t xml:space="preserve"> </w:t>
      </w:r>
      <w:proofErr w:type="spellStart"/>
      <w:r>
        <w:t>himoyalangan</w:t>
      </w:r>
      <w:proofErr w:type="spellEnd"/>
      <w:r>
        <w:t>.</w:t>
      </w:r>
    </w:p>
    <w:sectPr w:rsidR="00CA1C8D" w:rsidRPr="00354F24" w:rsidSect="00B92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9B2FC" w14:textId="77777777" w:rsidR="008B7456" w:rsidRDefault="008B7456" w:rsidP="00B9273B">
      <w:r>
        <w:separator/>
      </w:r>
    </w:p>
  </w:endnote>
  <w:endnote w:type="continuationSeparator" w:id="0">
    <w:p w14:paraId="5BA4F853" w14:textId="77777777" w:rsidR="008B7456" w:rsidRDefault="008B7456" w:rsidP="00B9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5B4D5" w14:textId="77777777" w:rsidR="008B7456" w:rsidRDefault="008B7456" w:rsidP="00B9273B">
      <w:r>
        <w:separator/>
      </w:r>
    </w:p>
  </w:footnote>
  <w:footnote w:type="continuationSeparator" w:id="0">
    <w:p w14:paraId="05932981" w14:textId="77777777" w:rsidR="008B7456" w:rsidRDefault="008B7456" w:rsidP="00B9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Logo placeholder" style="width:67.5pt;height:33.75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13"/>
    <w:rsid w:val="00010191"/>
    <w:rsid w:val="0002039C"/>
    <w:rsid w:val="000653AC"/>
    <w:rsid w:val="00093C67"/>
    <w:rsid w:val="000E042A"/>
    <w:rsid w:val="000F6B47"/>
    <w:rsid w:val="000F7D4F"/>
    <w:rsid w:val="00140EA0"/>
    <w:rsid w:val="00183262"/>
    <w:rsid w:val="0018713B"/>
    <w:rsid w:val="001E4A8B"/>
    <w:rsid w:val="001F0F9F"/>
    <w:rsid w:val="00202E66"/>
    <w:rsid w:val="00244B91"/>
    <w:rsid w:val="002455B1"/>
    <w:rsid w:val="002523E9"/>
    <w:rsid w:val="002614C7"/>
    <w:rsid w:val="002A3167"/>
    <w:rsid w:val="002B5CEA"/>
    <w:rsid w:val="002D1F46"/>
    <w:rsid w:val="002E603B"/>
    <w:rsid w:val="002F6035"/>
    <w:rsid w:val="00304275"/>
    <w:rsid w:val="00311C97"/>
    <w:rsid w:val="003272DA"/>
    <w:rsid w:val="0035067A"/>
    <w:rsid w:val="00354F24"/>
    <w:rsid w:val="003814AA"/>
    <w:rsid w:val="003B1554"/>
    <w:rsid w:val="003E5FCD"/>
    <w:rsid w:val="003F646A"/>
    <w:rsid w:val="00441785"/>
    <w:rsid w:val="00442CDA"/>
    <w:rsid w:val="0045588D"/>
    <w:rsid w:val="004F202D"/>
    <w:rsid w:val="00505D86"/>
    <w:rsid w:val="005209B5"/>
    <w:rsid w:val="00521569"/>
    <w:rsid w:val="005865E7"/>
    <w:rsid w:val="005B7A42"/>
    <w:rsid w:val="005E523F"/>
    <w:rsid w:val="00644CD7"/>
    <w:rsid w:val="00653F29"/>
    <w:rsid w:val="00657E70"/>
    <w:rsid w:val="00663E19"/>
    <w:rsid w:val="00680EBB"/>
    <w:rsid w:val="006867A4"/>
    <w:rsid w:val="00704C33"/>
    <w:rsid w:val="00705699"/>
    <w:rsid w:val="00755F57"/>
    <w:rsid w:val="007B38EB"/>
    <w:rsid w:val="007F242B"/>
    <w:rsid w:val="0080481B"/>
    <w:rsid w:val="00811146"/>
    <w:rsid w:val="008171B1"/>
    <w:rsid w:val="00820427"/>
    <w:rsid w:val="008B7456"/>
    <w:rsid w:val="008C5A0E"/>
    <w:rsid w:val="008E45DF"/>
    <w:rsid w:val="0091111D"/>
    <w:rsid w:val="009355BA"/>
    <w:rsid w:val="00953D43"/>
    <w:rsid w:val="00954EF9"/>
    <w:rsid w:val="00993C35"/>
    <w:rsid w:val="009A0A91"/>
    <w:rsid w:val="009A13C5"/>
    <w:rsid w:val="009C1689"/>
    <w:rsid w:val="009D0ECF"/>
    <w:rsid w:val="009D7158"/>
    <w:rsid w:val="009E071E"/>
    <w:rsid w:val="00A21EB8"/>
    <w:rsid w:val="00A42A8C"/>
    <w:rsid w:val="00A472D4"/>
    <w:rsid w:val="00A54A6E"/>
    <w:rsid w:val="00A60D95"/>
    <w:rsid w:val="00A63377"/>
    <w:rsid w:val="00A87BAC"/>
    <w:rsid w:val="00A908B1"/>
    <w:rsid w:val="00AA16FA"/>
    <w:rsid w:val="00AD1385"/>
    <w:rsid w:val="00AD6E6B"/>
    <w:rsid w:val="00B02118"/>
    <w:rsid w:val="00B3637F"/>
    <w:rsid w:val="00B451AC"/>
    <w:rsid w:val="00B629A1"/>
    <w:rsid w:val="00B9178F"/>
    <w:rsid w:val="00B9273B"/>
    <w:rsid w:val="00C04171"/>
    <w:rsid w:val="00C157A5"/>
    <w:rsid w:val="00C25F37"/>
    <w:rsid w:val="00C32590"/>
    <w:rsid w:val="00C50F0E"/>
    <w:rsid w:val="00C64428"/>
    <w:rsid w:val="00C650E6"/>
    <w:rsid w:val="00C673FD"/>
    <w:rsid w:val="00C810A3"/>
    <w:rsid w:val="00CA1C8D"/>
    <w:rsid w:val="00CA4BCD"/>
    <w:rsid w:val="00CD1017"/>
    <w:rsid w:val="00CE673C"/>
    <w:rsid w:val="00D02C2D"/>
    <w:rsid w:val="00D10BE7"/>
    <w:rsid w:val="00D719AB"/>
    <w:rsid w:val="00D824D4"/>
    <w:rsid w:val="00D9037D"/>
    <w:rsid w:val="00DF75B5"/>
    <w:rsid w:val="00E020A7"/>
    <w:rsid w:val="00E47F00"/>
    <w:rsid w:val="00E71A37"/>
    <w:rsid w:val="00E764D3"/>
    <w:rsid w:val="00E916CC"/>
    <w:rsid w:val="00E97E88"/>
    <w:rsid w:val="00EA1397"/>
    <w:rsid w:val="00EB4F05"/>
    <w:rsid w:val="00EC0013"/>
    <w:rsid w:val="00ED5BBA"/>
    <w:rsid w:val="00F1113C"/>
    <w:rsid w:val="00F11E2D"/>
    <w:rsid w:val="00F1654D"/>
    <w:rsid w:val="00F45F0F"/>
    <w:rsid w:val="00F56369"/>
    <w:rsid w:val="00F77FBF"/>
    <w:rsid w:val="00FD70EC"/>
    <w:rsid w:val="00FE069C"/>
    <w:rsid w:val="00FE67BF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730A4A"/>
  <w15:docId w15:val="{11D9BE9C-9C9A-4332-B8D4-9B48C2EC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91"/>
    <w:rPr>
      <w:rFonts w:asciiTheme="minorHAnsi" w:hAnsiTheme="minorHAnsi"/>
      <w:color w:val="404040" w:themeColor="text1" w:themeTint="BF"/>
      <w:sz w:val="16"/>
      <w:szCs w:val="16"/>
    </w:rPr>
  </w:style>
  <w:style w:type="paragraph" w:styleId="Heading1">
    <w:name w:val="heading 1"/>
    <w:basedOn w:val="Normal"/>
    <w:next w:val="Normal"/>
    <w:autoRedefine/>
    <w:uiPriority w:val="9"/>
    <w:qFormat/>
    <w:rsid w:val="00183262"/>
    <w:pPr>
      <w:keepNext/>
      <w:outlineLvl w:val="0"/>
    </w:pPr>
    <w:rPr>
      <w:rFonts w:asciiTheme="majorHAnsi" w:hAnsiTheme="majorHAnsi" w:cs="Arial"/>
      <w:b/>
      <w:bCs/>
      <w:color w:val="436784" w:themeColor="accent3"/>
      <w:kern w:val="44"/>
      <w:sz w:val="96"/>
      <w:szCs w:val="72"/>
    </w:rPr>
  </w:style>
  <w:style w:type="paragraph" w:styleId="Heading2">
    <w:name w:val="heading 2"/>
    <w:basedOn w:val="DateandNumber"/>
    <w:next w:val="Normal"/>
    <w:link w:val="Heading2Char"/>
    <w:uiPriority w:val="9"/>
    <w:qFormat/>
    <w:rsid w:val="00D9037D"/>
    <w:pPr>
      <w:framePr w:hSpace="180" w:wrap="around" w:hAnchor="text" w:y="-825"/>
      <w:outlineLvl w:val="1"/>
    </w:pPr>
    <w:rPr>
      <w:b/>
      <w:color w:val="436784" w:themeColor="accent3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A1397"/>
    <w:rPr>
      <w:rFonts w:asciiTheme="minorHAnsi" w:hAnsiTheme="minorHAnsi"/>
      <w:b/>
      <w:color w:val="436784" w:themeColor="accent3"/>
      <w:spacing w:val="4"/>
      <w:szCs w:val="16"/>
    </w:rPr>
  </w:style>
  <w:style w:type="paragraph" w:customStyle="1" w:styleId="Amount">
    <w:name w:val="Amount"/>
    <w:basedOn w:val="Normal"/>
    <w:uiPriority w:val="13"/>
    <w:qFormat/>
    <w:rsid w:val="0091111D"/>
    <w:pPr>
      <w:jc w:val="right"/>
    </w:pPr>
  </w:style>
  <w:style w:type="paragraph" w:customStyle="1" w:styleId="DateandNumber">
    <w:name w:val="Date and Number"/>
    <w:basedOn w:val="Normal"/>
    <w:link w:val="DateandNumberChar"/>
    <w:uiPriority w:val="13"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DateandNumberChar">
    <w:name w:val="Date and Number Char"/>
    <w:basedOn w:val="DefaultParagraphFont"/>
    <w:link w:val="DateandNumber"/>
    <w:uiPriority w:val="13"/>
    <w:rsid w:val="00EA1397"/>
    <w:rPr>
      <w:rFonts w:asciiTheme="minorHAnsi" w:hAnsiTheme="minorHAnsi"/>
      <w:spacing w:val="4"/>
      <w:sz w:val="16"/>
      <w:szCs w:val="16"/>
    </w:rPr>
  </w:style>
  <w:style w:type="paragraph" w:customStyle="1" w:styleId="ColumnHeadings">
    <w:name w:val="Column Headings"/>
    <w:basedOn w:val="Normal"/>
    <w:link w:val="ColumnHeadingsChar"/>
    <w:autoRedefine/>
    <w:uiPriority w:val="99"/>
    <w:qFormat/>
    <w:rsid w:val="00D9037D"/>
    <w:pPr>
      <w:jc w:val="center"/>
    </w:pPr>
    <w:rPr>
      <w:b/>
      <w:color w:val="FFFFFF" w:themeColor="background1"/>
      <w:sz w:val="20"/>
    </w:rPr>
  </w:style>
  <w:style w:type="character" w:customStyle="1" w:styleId="ColumnHeadingsChar">
    <w:name w:val="Column Headings Char"/>
    <w:basedOn w:val="Heading2Char"/>
    <w:link w:val="ColumnHeadings"/>
    <w:uiPriority w:val="99"/>
    <w:rsid w:val="00EA1397"/>
    <w:rPr>
      <w:rFonts w:asciiTheme="minorHAnsi" w:hAnsiTheme="minorHAnsi"/>
      <w:b/>
      <w:color w:val="FFFFFF" w:themeColor="background1"/>
      <w:spacing w:val="4"/>
      <w:szCs w:val="16"/>
    </w:rPr>
  </w:style>
  <w:style w:type="paragraph" w:customStyle="1" w:styleId="Slogan">
    <w:name w:val="Slogan"/>
    <w:basedOn w:val="Normal"/>
    <w:uiPriority w:val="10"/>
    <w:qFormat/>
    <w:rsid w:val="00183262"/>
    <w:pPr>
      <w:spacing w:after="60"/>
      <w:outlineLvl w:val="2"/>
    </w:pPr>
    <w:rPr>
      <w:rFonts w:asciiTheme="majorHAnsi" w:hAnsiTheme="majorHAnsi"/>
      <w:color w:val="436784" w:themeColor="accent3"/>
      <w:spacing w:val="4"/>
      <w:sz w:val="18"/>
      <w:szCs w:val="18"/>
    </w:rPr>
  </w:style>
  <w:style w:type="paragraph" w:customStyle="1" w:styleId="ThankYou">
    <w:name w:val="Thank You"/>
    <w:basedOn w:val="Normal"/>
    <w:uiPriority w:val="13"/>
    <w:qFormat/>
    <w:rsid w:val="00354F24"/>
    <w:pPr>
      <w:spacing w:before="260"/>
      <w:jc w:val="center"/>
    </w:pPr>
    <w:rPr>
      <w:rFonts w:asciiTheme="majorHAnsi" w:hAnsiTheme="majorHAnsi"/>
      <w:b/>
      <w:color w:val="436784" w:themeColor="accent3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673C"/>
    <w:rPr>
      <w:color w:val="808080"/>
    </w:rPr>
  </w:style>
  <w:style w:type="paragraph" w:customStyle="1" w:styleId="Right-alignedtext">
    <w:name w:val="Right-aligned text"/>
    <w:basedOn w:val="Normal"/>
    <w:uiPriority w:val="11"/>
    <w:qFormat/>
    <w:rsid w:val="00CE673C"/>
    <w:pPr>
      <w:spacing w:line="240" w:lineRule="atLeast"/>
      <w:jc w:val="right"/>
    </w:pPr>
  </w:style>
  <w:style w:type="paragraph" w:customStyle="1" w:styleId="Centered">
    <w:name w:val="Centered"/>
    <w:basedOn w:val="Normal"/>
    <w:uiPriority w:val="13"/>
    <w:qFormat/>
    <w:rsid w:val="00D9037D"/>
    <w:pPr>
      <w:spacing w:before="520"/>
      <w:jc w:val="center"/>
    </w:pPr>
    <w:rPr>
      <w:rFonts w:asciiTheme="majorHAnsi" w:hAnsiTheme="majorHAnsi"/>
      <w:b/>
      <w:color w:val="436784" w:themeColor="accent3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91"/>
    <w:rPr>
      <w:rFonts w:asciiTheme="majorHAnsi" w:eastAsiaTheme="majorEastAsia" w:hAnsiTheme="majorHAnsi" w:cstheme="majorBidi"/>
      <w:i/>
      <w:iCs/>
      <w:color w:val="A8422A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91"/>
    <w:rPr>
      <w:rFonts w:asciiTheme="majorHAnsi" w:eastAsiaTheme="majorEastAsia" w:hAnsiTheme="majorHAnsi" w:cstheme="majorBidi"/>
      <w:color w:val="A8422A" w:themeColor="accent1" w:themeShade="BF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91"/>
    <w:rPr>
      <w:rFonts w:asciiTheme="majorHAnsi" w:eastAsiaTheme="majorEastAsia" w:hAnsiTheme="majorHAnsi" w:cstheme="majorBidi"/>
      <w:i/>
      <w:iCs/>
      <w:color w:val="6F2C1C" w:themeColor="accent1" w:themeShade="7F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44B91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44B91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  <w:jc w:val="center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44B91"/>
    <w:rPr>
      <w:rFonts w:asciiTheme="minorHAnsi" w:hAnsiTheme="minorHAnsi"/>
      <w:i/>
      <w:iCs/>
      <w:color w:val="A8422A" w:themeColor="accent1" w:themeShade="BF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44B91"/>
    <w:rPr>
      <w:b/>
      <w:bCs/>
      <w:caps w:val="0"/>
      <w:smallCaps/>
      <w:color w:val="A8422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244B91"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rFonts w:eastAsiaTheme="minorEastAsia" w:cstheme="minorBidi"/>
      <w:i/>
      <w:iCs/>
      <w:color w:val="A8422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44B91"/>
    <w:rPr>
      <w:color w:val="0F546C" w:themeColor="accent6" w:themeShade="40"/>
      <w:u w:val="single"/>
    </w:rPr>
  </w:style>
  <w:style w:type="table" w:styleId="ListTable4-Accent5">
    <w:name w:val="List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87B3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354F24"/>
    <w:tblPr>
      <w:tblStyleRowBandSize w:val="1"/>
      <w:tblStyleColBandSize w:val="1"/>
      <w:tblBorders>
        <w:top w:val="single" w:sz="4" w:space="0" w:color="87B3D8" w:themeColor="accent5" w:themeTint="99"/>
        <w:bottom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  <w:insideV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  <w:insideV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3C81B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xzodbek\AppData\Local\Packages\Microsoft.Office.Desktop_8wekyb3d8bbwe\LocalCache\Roaming\Microsoft\Templates\Sales%20receipt%20(Simple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7930B759C64A619382647CEA03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AEDE8-E113-4CBC-AE1C-B3DC9ABC64AA}"/>
      </w:docPartPr>
      <w:docPartBody>
        <w:p w:rsidR="00A155D4" w:rsidRDefault="006A75D3">
          <w:pPr>
            <w:pStyle w:val="8B7930B759C64A619382647CEA032BFC"/>
          </w:pPr>
          <w:r>
            <w:t>Receipt</w:t>
          </w:r>
          <w:r w:rsidRPr="000E042A">
            <w:t xml:space="preserve"> #</w:t>
          </w:r>
        </w:p>
      </w:docPartBody>
    </w:docPart>
    <w:docPart>
      <w:docPartPr>
        <w:name w:val="560959AF015240A4AD3B76B453405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AED1A-1C5C-4724-86E0-1052AB4E5198}"/>
      </w:docPartPr>
      <w:docPartBody>
        <w:p w:rsidR="00A155D4" w:rsidRDefault="006A75D3">
          <w:pPr>
            <w:pStyle w:val="560959AF015240A4AD3B76B4534053D4"/>
          </w:pPr>
          <w:r>
            <w:t>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83"/>
    <w:rsid w:val="00370483"/>
    <w:rsid w:val="006A75D3"/>
    <w:rsid w:val="00A155D4"/>
    <w:rsid w:val="00D6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framePr w:hSpace="180" w:wrap="around" w:hAnchor="text" w:y="-825"/>
      <w:spacing w:after="0"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4889E9EC5E46E2B814C37FAD17582D">
    <w:name w:val="DF4889E9EC5E46E2B814C37FAD17582D"/>
  </w:style>
  <w:style w:type="paragraph" w:customStyle="1" w:styleId="7EC87EB0F2D5486AB65906607937969C">
    <w:name w:val="7EC87EB0F2D5486AB65906607937969C"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="Times New Roman" w:cs="Times New Roman"/>
      <w:b/>
      <w:color w:val="A5A5A5" w:themeColor="accent3"/>
      <w:spacing w:val="4"/>
      <w:sz w:val="20"/>
      <w:szCs w:val="16"/>
    </w:rPr>
  </w:style>
  <w:style w:type="paragraph" w:customStyle="1" w:styleId="C4FD4C2602FF4CC387B8494EC24252E4">
    <w:name w:val="C4FD4C2602FF4CC387B8494EC24252E4"/>
  </w:style>
  <w:style w:type="paragraph" w:customStyle="1" w:styleId="450EB39777D9408FB66A152049AE2AB6">
    <w:name w:val="450EB39777D9408FB66A152049AE2AB6"/>
  </w:style>
  <w:style w:type="paragraph" w:customStyle="1" w:styleId="8B7930B759C64A619382647CEA032BFC">
    <w:name w:val="8B7930B759C64A619382647CEA032BFC"/>
  </w:style>
  <w:style w:type="paragraph" w:customStyle="1" w:styleId="560959AF015240A4AD3B76B4534053D4">
    <w:name w:val="560959AF015240A4AD3B76B4534053D4"/>
  </w:style>
  <w:style w:type="paragraph" w:customStyle="1" w:styleId="BA9BAB01DB714030B4BEE5D64E92F9A1">
    <w:name w:val="BA9BAB01DB714030B4BEE5D64E92F9A1"/>
  </w:style>
  <w:style w:type="paragraph" w:customStyle="1" w:styleId="E479BD4B68BC47F3846FB92992DEA044">
    <w:name w:val="E479BD4B68BC47F3846FB92992DEA044"/>
  </w:style>
  <w:style w:type="paragraph" w:customStyle="1" w:styleId="E741366EBDBC45FDB5E62C14C946E827">
    <w:name w:val="E741366EBDBC45FDB5E62C14C946E827"/>
  </w:style>
  <w:style w:type="paragraph" w:customStyle="1" w:styleId="B0C7258B8D194D2BAD2B1BC43F88872E">
    <w:name w:val="B0C7258B8D194D2BAD2B1BC43F88872E"/>
  </w:style>
  <w:style w:type="paragraph" w:customStyle="1" w:styleId="B15C17DD63C2413AA6FF27659C783F25">
    <w:name w:val="B15C17DD63C2413AA6FF27659C783F25"/>
  </w:style>
  <w:style w:type="paragraph" w:customStyle="1" w:styleId="0D9F788B7C9649E8BA0C248969522C12">
    <w:name w:val="0D9F788B7C9649E8BA0C248969522C12"/>
  </w:style>
  <w:style w:type="paragraph" w:customStyle="1" w:styleId="9AF8091563534597A883FD69928180F6">
    <w:name w:val="9AF8091563534597A883FD69928180F6"/>
  </w:style>
  <w:style w:type="paragraph" w:customStyle="1" w:styleId="5C7115C7AFD6491391BFE2E54C4352AD">
    <w:name w:val="5C7115C7AFD6491391BFE2E54C4352AD"/>
  </w:style>
  <w:style w:type="paragraph" w:customStyle="1" w:styleId="80F247108EE644CD819A99EA5FE00F7B">
    <w:name w:val="80F247108EE644CD819A99EA5FE00F7B"/>
  </w:style>
  <w:style w:type="paragraph" w:customStyle="1" w:styleId="D401BA4BB58A48B4AD21898FD6AA6CFD">
    <w:name w:val="D401BA4BB58A48B4AD21898FD6AA6CFD"/>
  </w:style>
  <w:style w:type="paragraph" w:customStyle="1" w:styleId="F8193A3B21C54FF096BDA299EAF78D4F">
    <w:name w:val="F8193A3B21C54FF096BDA299EAF78D4F"/>
  </w:style>
  <w:style w:type="paragraph" w:customStyle="1" w:styleId="219F7EE8F5FB40BE86CEFDFEE4786C6D">
    <w:name w:val="219F7EE8F5FB40BE86CEFDFEE4786C6D"/>
  </w:style>
  <w:style w:type="paragraph" w:customStyle="1" w:styleId="638BA98728A641DD9B8633FDDDAD9216">
    <w:name w:val="638BA98728A641DD9B8633FDDDAD9216"/>
  </w:style>
  <w:style w:type="paragraph" w:customStyle="1" w:styleId="A2BE93BD555C4E4995627791626AE55F">
    <w:name w:val="A2BE93BD555C4E4995627791626AE55F"/>
  </w:style>
  <w:style w:type="paragraph" w:customStyle="1" w:styleId="00959C446F404359AFA81CB80227E61C">
    <w:name w:val="00959C446F404359AFA81CB80227E61C"/>
  </w:style>
  <w:style w:type="paragraph" w:customStyle="1" w:styleId="3515B7E389DB4D1CA3C3F565B946BBA1">
    <w:name w:val="3515B7E389DB4D1CA3C3F565B946BBA1"/>
  </w:style>
  <w:style w:type="paragraph" w:customStyle="1" w:styleId="817AC0DBD45C4C409C1CDCE4F1F6F373">
    <w:name w:val="817AC0DBD45C4C409C1CDCE4F1F6F373"/>
  </w:style>
  <w:style w:type="paragraph" w:customStyle="1" w:styleId="27B7AA637FF444D783EA7011C3698114">
    <w:name w:val="27B7AA637FF444D783EA7011C3698114"/>
  </w:style>
  <w:style w:type="paragraph" w:customStyle="1" w:styleId="147742FF624548FD800AB35847BC513A">
    <w:name w:val="147742FF624548FD800AB35847BC513A"/>
  </w:style>
  <w:style w:type="paragraph" w:customStyle="1" w:styleId="A44930F2C849413299EBF410275C9A3A">
    <w:name w:val="A44930F2C849413299EBF410275C9A3A"/>
  </w:style>
  <w:style w:type="paragraph" w:customStyle="1" w:styleId="B7C910B0917D44FBA135E00E10DC4E1C">
    <w:name w:val="B7C910B0917D44FBA135E00E10DC4E1C"/>
  </w:style>
  <w:style w:type="paragraph" w:customStyle="1" w:styleId="2A92A34933884696BD20963D8EE35629">
    <w:name w:val="2A92A34933884696BD20963D8EE35629"/>
  </w:style>
  <w:style w:type="paragraph" w:customStyle="1" w:styleId="1DE930D204F34731B3ED0C1222B5AD15">
    <w:name w:val="1DE930D204F34731B3ED0C1222B5AD15"/>
  </w:style>
  <w:style w:type="paragraph" w:customStyle="1" w:styleId="FCCD37D24AF94059B3F242161E5B7220">
    <w:name w:val="FCCD37D24AF94059B3F242161E5B7220"/>
  </w:style>
  <w:style w:type="paragraph" w:customStyle="1" w:styleId="21536521DD8749F0BC14BDCD78B0FF06">
    <w:name w:val="21536521DD8749F0BC14BDCD78B0FF06"/>
  </w:style>
  <w:style w:type="paragraph" w:customStyle="1" w:styleId="DFBAF4B1EE9A4B4D9B41F2682E73ED70">
    <w:name w:val="DFBAF4B1EE9A4B4D9B41F2682E73ED70"/>
  </w:style>
  <w:style w:type="paragraph" w:customStyle="1" w:styleId="1857D406863A4C19BF69392E11253949">
    <w:name w:val="1857D406863A4C19BF69392E11253949"/>
  </w:style>
  <w:style w:type="paragraph" w:customStyle="1" w:styleId="FF33107934574C1588602DA1FC237D6A">
    <w:name w:val="FF33107934574C1588602DA1FC237D6A"/>
  </w:style>
  <w:style w:type="paragraph" w:customStyle="1" w:styleId="C6F291092B9F4124B391D6E1E21C4279">
    <w:name w:val="C6F291092B9F4124B391D6E1E21C4279"/>
    <w:rsid w:val="00370483"/>
  </w:style>
  <w:style w:type="paragraph" w:customStyle="1" w:styleId="0C87D06F673E4DA1A43FA8FD62F1D87B">
    <w:name w:val="0C87D06F673E4DA1A43FA8FD62F1D87B"/>
    <w:rsid w:val="00370483"/>
  </w:style>
  <w:style w:type="paragraph" w:customStyle="1" w:styleId="E57016F98B144B408593ABD97AB9BB68">
    <w:name w:val="E57016F98B144B408593ABD97AB9BB68"/>
    <w:rsid w:val="00370483"/>
  </w:style>
  <w:style w:type="paragraph" w:customStyle="1" w:styleId="FC32242D17B845E6AD1183E80D6A3DB9">
    <w:name w:val="FC32242D17B845E6AD1183E80D6A3DB9"/>
    <w:rsid w:val="00370483"/>
  </w:style>
  <w:style w:type="paragraph" w:customStyle="1" w:styleId="FCBFAF18B63843CAAC323C9261A7253A">
    <w:name w:val="FCBFAF18B63843CAAC323C9261A7253A"/>
    <w:rsid w:val="00370483"/>
  </w:style>
  <w:style w:type="paragraph" w:customStyle="1" w:styleId="02054C20290C47F285ADE0D5E24D3527">
    <w:name w:val="02054C20290C47F285ADE0D5E24D3527"/>
    <w:rsid w:val="00370483"/>
  </w:style>
  <w:style w:type="paragraph" w:customStyle="1" w:styleId="27E43F098B3F4A28869ACA0C644D8997">
    <w:name w:val="27E43F098B3F4A28869ACA0C644D8997"/>
    <w:rsid w:val="00370483"/>
  </w:style>
  <w:style w:type="paragraph" w:customStyle="1" w:styleId="FA08902D2FED47A888B18A04CABACAC4">
    <w:name w:val="FA08902D2FED47A888B18A04CABACAC4"/>
    <w:rsid w:val="00370483"/>
  </w:style>
  <w:style w:type="paragraph" w:customStyle="1" w:styleId="EEDDF3B415E34AA5A06EA8D34FFD6214">
    <w:name w:val="EEDDF3B415E34AA5A06EA8D34FFD6214"/>
    <w:rsid w:val="00370483"/>
  </w:style>
  <w:style w:type="paragraph" w:customStyle="1" w:styleId="1FCCC3A34780460D843B8FD3A3E6F284">
    <w:name w:val="1FCCC3A34780460D843B8FD3A3E6F284"/>
    <w:rsid w:val="00370483"/>
  </w:style>
  <w:style w:type="paragraph" w:customStyle="1" w:styleId="234DA5CD56BA452198960E12A41A6B62">
    <w:name w:val="234DA5CD56BA452198960E12A41A6B62"/>
    <w:rsid w:val="00370483"/>
  </w:style>
  <w:style w:type="paragraph" w:customStyle="1" w:styleId="15AE79C94D2C4EB3B703F307F485FB19">
    <w:name w:val="15AE79C94D2C4EB3B703F307F485FB19"/>
    <w:rsid w:val="00370483"/>
  </w:style>
  <w:style w:type="paragraph" w:customStyle="1" w:styleId="5F24C8B2488A45698CD525342D5B2153">
    <w:name w:val="5F24C8B2488A45698CD525342D5B2153"/>
    <w:rsid w:val="00370483"/>
  </w:style>
  <w:style w:type="paragraph" w:customStyle="1" w:styleId="BEB93BCBE0B84D1C9EC923CB71B4B6E2">
    <w:name w:val="BEB93BCBE0B84D1C9EC923CB71B4B6E2"/>
    <w:rsid w:val="00370483"/>
  </w:style>
  <w:style w:type="paragraph" w:customStyle="1" w:styleId="B4A78BEB8B8E41DD850A072E1F1B5CBE">
    <w:name w:val="B4A78BEB8B8E41DD850A072E1F1B5CBE"/>
    <w:rsid w:val="00370483"/>
  </w:style>
  <w:style w:type="paragraph" w:customStyle="1" w:styleId="6E0640E59C4D4AE9B4AFD6A7B62824C6">
    <w:name w:val="6E0640E59C4D4AE9B4AFD6A7B62824C6"/>
    <w:rsid w:val="00370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6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436784"/>
      </a:accent3>
      <a:accent4>
        <a:srgbClr val="8C7B70"/>
      </a:accent4>
      <a:accent5>
        <a:srgbClr val="3C81BA"/>
      </a:accent5>
      <a:accent6>
        <a:srgbClr val="F1FAFD"/>
      </a:accent6>
      <a:hlink>
        <a:srgbClr val="00A3D6"/>
      </a:hlink>
      <a:folHlink>
        <a:srgbClr val="694F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(Simple Blue design)</Template>
  <TotalTime>79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Shaxzodbek</dc:creator>
  <cp:lastModifiedBy>Shaxzodbek Qambaraliyev</cp:lastModifiedBy>
  <cp:revision>4</cp:revision>
  <cp:lastPrinted>2004-09-20T20:32:00Z</cp:lastPrinted>
  <dcterms:created xsi:type="dcterms:W3CDTF">2020-08-02T10:45:00Z</dcterms:created>
  <dcterms:modified xsi:type="dcterms:W3CDTF">2020-08-02T14:13:00Z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TC011503361033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