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7" w:type="pct"/>
        <w:tblCellMar>
          <w:top w:w="144" w:type="dxa"/>
          <w:bottom w:w="58" w:type="dxa"/>
        </w:tblCellMar>
        <w:tblLook w:val="0000" w:firstRow="0" w:lastRow="0" w:firstColumn="0" w:lastColumn="0" w:noHBand="0" w:noVBand="0"/>
        <w:tblDescription w:val="Layout table to enter Logo, Date, Receipt number, Company slogan, Customer name, Company name, Street address, City, ST ZIP Code, Phone, and Customer ID"/>
      </w:tblPr>
      <w:tblGrid>
        <w:gridCol w:w="2650"/>
        <w:gridCol w:w="3996"/>
        <w:gridCol w:w="4169"/>
      </w:tblGrid>
      <w:tr w:rsidR="00B9273B" w14:paraId="7DFB927A" w14:textId="77777777" w:rsidTr="00354F24">
        <w:trPr>
          <w:trHeight w:val="933"/>
        </w:trPr>
        <w:tc>
          <w:tcPr>
            <w:tcW w:w="2650" w:type="dxa"/>
            <w:shd w:val="clear" w:color="auto" w:fill="auto"/>
            <w:vAlign w:val="center"/>
          </w:tcPr>
          <w:p w14:paraId="413D5EF5" w14:textId="5969E8F9" w:rsidR="00B9273B" w:rsidRDefault="00EC0013" w:rsidP="002D1F46">
            <w:r>
              <w:rPr>
                <w:noProof/>
              </w:rPr>
              <w:drawing>
                <wp:inline distT="0" distB="0" distL="0" distR="0" wp14:anchorId="4F49644E" wp14:editId="07F0EB13">
                  <wp:extent cx="1009650" cy="1009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65" w:type="dxa"/>
            <w:gridSpan w:val="2"/>
            <w:shd w:val="clear" w:color="auto" w:fill="auto"/>
            <w:vAlign w:val="center"/>
          </w:tcPr>
          <w:p w14:paraId="6A70A1C9" w14:textId="53B15152" w:rsidR="00B9273B" w:rsidRDefault="00743139" w:rsidP="00354F24">
            <w:pPr>
              <w:pStyle w:val="Heading1"/>
              <w:jc w:val="right"/>
            </w:pPr>
            <w:proofErr w:type="spellStart"/>
            <w:r>
              <w:t>Buyurtmalar</w:t>
            </w:r>
            <w:proofErr w:type="spellEnd"/>
            <w:r w:rsidR="00EC0013">
              <w:t xml:space="preserve"> </w:t>
            </w:r>
          </w:p>
        </w:tc>
      </w:tr>
      <w:tr w:rsidR="00B9273B" w14:paraId="548C6A43" w14:textId="77777777" w:rsidTr="00354F24">
        <w:tblPrEx>
          <w:tblCellMar>
            <w:left w:w="115" w:type="dxa"/>
            <w:right w:w="115" w:type="dxa"/>
          </w:tblCellMar>
        </w:tblPrEx>
        <w:trPr>
          <w:trHeight w:val="288"/>
        </w:trPr>
        <w:tc>
          <w:tcPr>
            <w:tcW w:w="6646" w:type="dxa"/>
            <w:gridSpan w:val="2"/>
            <w:shd w:val="clear" w:color="auto" w:fill="FFFFFF"/>
            <w:tcMar>
              <w:top w:w="0" w:type="dxa"/>
            </w:tcMar>
          </w:tcPr>
          <w:p w14:paraId="372F5931" w14:textId="5C008928" w:rsidR="00B9273B" w:rsidRPr="001E3C2E" w:rsidRDefault="00B9273B" w:rsidP="00354F24">
            <w:pPr>
              <w:pStyle w:val="Heading2"/>
              <w:framePr w:hSpace="0" w:wrap="auto" w:yAlign="inline"/>
              <w:jc w:val="left"/>
            </w:pPr>
          </w:p>
        </w:tc>
        <w:tc>
          <w:tcPr>
            <w:tcW w:w="4169" w:type="dxa"/>
            <w:shd w:val="clear" w:color="auto" w:fill="FFFFFF"/>
          </w:tcPr>
          <w:p w14:paraId="2E7D84D8" w14:textId="37128DD4" w:rsidR="00B9273B" w:rsidRDefault="00EC0013" w:rsidP="00354F24">
            <w:pPr>
              <w:pStyle w:val="DateandNumber"/>
            </w:pPr>
            <w:r>
              <w:rPr>
                <w:rStyle w:val="Heading2Char"/>
                <w:sz w:val="20"/>
                <w:szCs w:val="20"/>
              </w:rPr>
              <w:t>S</w:t>
            </w:r>
            <w:r>
              <w:rPr>
                <w:rStyle w:val="Heading2Char"/>
              </w:rPr>
              <w:t>ana</w:t>
            </w:r>
            <w:r w:rsidR="00B9273B" w:rsidRPr="000E042A">
              <w:t xml:space="preserve"> </w:t>
            </w:r>
            <w:r w:rsidR="00093C67">
              <w:t>${date}</w:t>
            </w:r>
          </w:p>
          <w:p w14:paraId="205E165B" w14:textId="77777777" w:rsidR="00B9273B" w:rsidRPr="000E042A" w:rsidRDefault="00F23CB7" w:rsidP="00354F24">
            <w:pPr>
              <w:pStyle w:val="Heading2"/>
              <w:framePr w:hSpace="0" w:wrap="auto" w:yAlign="inline"/>
            </w:pPr>
            <w:sdt>
              <w:sdtPr>
                <w:alias w:val="Receipt number:"/>
                <w:tag w:val="Receipt number:"/>
                <w:id w:val="-322593077"/>
                <w:placeholder>
                  <w:docPart w:val="8B7930B759C64A619382647CEA032BFC"/>
                </w:placeholder>
                <w:temporary/>
                <w:showingPlcHdr/>
                <w15:appearance w15:val="hidden"/>
              </w:sdtPr>
              <w:sdtEndPr/>
              <w:sdtContent>
                <w:r w:rsidR="00EA1397">
                  <w:t>Receipt</w:t>
                </w:r>
                <w:r w:rsidR="00EA1397" w:rsidRPr="000E042A">
                  <w:t xml:space="preserve"> #</w:t>
                </w:r>
              </w:sdtContent>
            </w:sdt>
            <w:r w:rsidR="00B9273B" w:rsidRPr="000E042A">
              <w:t xml:space="preserve"> </w:t>
            </w:r>
            <w:sdt>
              <w:sdtPr>
                <w:alias w:val="Enter Receipt number:"/>
                <w:tag w:val="Enter Receipt number:"/>
                <w:id w:val="1225687626"/>
                <w:placeholder>
                  <w:docPart w:val="560959AF015240A4AD3B76B4534053D4"/>
                </w:placeholder>
                <w:temporary/>
                <w:showingPlcHdr/>
                <w15:appearance w15:val="hidden"/>
              </w:sdtPr>
              <w:sdtEndPr/>
              <w:sdtContent>
                <w:r w:rsidR="00B9273B">
                  <w:t>No.</w:t>
                </w:r>
              </w:sdtContent>
            </w:sdt>
          </w:p>
        </w:tc>
      </w:tr>
    </w:tbl>
    <w:p w14:paraId="0C1B396F" w14:textId="77777777" w:rsidR="00954EF9" w:rsidRDefault="00954EF9" w:rsidP="004F202D"/>
    <w:p w14:paraId="1BD9ECAC" w14:textId="77777777" w:rsidR="00B9273B" w:rsidRDefault="00B9273B" w:rsidP="004F202D"/>
    <w:p w14:paraId="12595030" w14:textId="77777777" w:rsidR="00354F24" w:rsidRDefault="00354F24" w:rsidP="004F202D"/>
    <w:p w14:paraId="076602C7" w14:textId="77777777" w:rsidR="009C1689" w:rsidRDefault="009C1689" w:rsidP="00F56369"/>
    <w:tbl>
      <w:tblPr>
        <w:tblStyle w:val="GridTable4-Accent5"/>
        <w:tblW w:w="4872" w:type="pct"/>
        <w:tblLook w:val="0420" w:firstRow="1" w:lastRow="0" w:firstColumn="0" w:lastColumn="0" w:noHBand="0" w:noVBand="1"/>
        <w:tblDescription w:val="Enter Quantity, Item number, Description, Unit Price, Discount, and Line Total in table columns, and Total Discount, Subtotal, Sales Tax, and Total at the table-end"/>
      </w:tblPr>
      <w:tblGrid>
        <w:gridCol w:w="926"/>
        <w:gridCol w:w="1762"/>
        <w:gridCol w:w="977"/>
        <w:gridCol w:w="939"/>
        <w:gridCol w:w="1268"/>
        <w:gridCol w:w="1423"/>
        <w:gridCol w:w="1647"/>
        <w:gridCol w:w="1561"/>
        <w:gridCol w:w="11"/>
      </w:tblGrid>
      <w:tr w:rsidR="004D7C23" w:rsidRPr="001E3C2E" w14:paraId="2679FFFC" w14:textId="00657C10" w:rsidTr="0074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6"/>
        </w:trPr>
        <w:tc>
          <w:tcPr>
            <w:tcW w:w="1082" w:type="dxa"/>
          </w:tcPr>
          <w:p w14:paraId="6F854EC0" w14:textId="28642010" w:rsidR="00743139" w:rsidRPr="001E3C2E" w:rsidRDefault="00743139" w:rsidP="00E916CC">
            <w:pPr>
              <w:pStyle w:val="ColumnHeadings"/>
            </w:pPr>
            <w:proofErr w:type="spellStart"/>
            <w:r>
              <w:t>Artikul</w:t>
            </w:r>
            <w:proofErr w:type="spellEnd"/>
          </w:p>
        </w:tc>
        <w:tc>
          <w:tcPr>
            <w:tcW w:w="1953" w:type="dxa"/>
          </w:tcPr>
          <w:p w14:paraId="682B205F" w14:textId="4AC58FFE" w:rsidR="00743139" w:rsidRPr="001E3C2E" w:rsidRDefault="00743139" w:rsidP="00E916CC">
            <w:pPr>
              <w:pStyle w:val="ColumnHeadings"/>
            </w:pPr>
            <w:r>
              <w:t>Tovar</w:t>
            </w:r>
          </w:p>
        </w:tc>
        <w:tc>
          <w:tcPr>
            <w:tcW w:w="1031" w:type="dxa"/>
          </w:tcPr>
          <w:p w14:paraId="23D39F4F" w14:textId="125E2E4B" w:rsidR="00743139" w:rsidRDefault="00743139" w:rsidP="00E916CC">
            <w:pPr>
              <w:pStyle w:val="ColumnHeadings"/>
            </w:pPr>
            <w:proofErr w:type="spellStart"/>
            <w:r>
              <w:t>Telefon</w:t>
            </w:r>
            <w:proofErr w:type="spellEnd"/>
          </w:p>
        </w:tc>
        <w:tc>
          <w:tcPr>
            <w:tcW w:w="1011" w:type="dxa"/>
          </w:tcPr>
          <w:p w14:paraId="5985C9D5" w14:textId="6CDF06E5" w:rsidR="00743139" w:rsidRPr="001E3C2E" w:rsidRDefault="00743139" w:rsidP="00E916CC">
            <w:pPr>
              <w:pStyle w:val="ColumnHeadings"/>
            </w:pPr>
            <w:r>
              <w:t>Ism</w:t>
            </w:r>
          </w:p>
        </w:tc>
        <w:tc>
          <w:tcPr>
            <w:tcW w:w="1559" w:type="dxa"/>
          </w:tcPr>
          <w:p w14:paraId="7C9CCABD" w14:textId="4E9DFC94" w:rsidR="00743139" w:rsidRPr="001E3C2E" w:rsidRDefault="00743139" w:rsidP="00E916CC">
            <w:pPr>
              <w:pStyle w:val="ColumnHeadings"/>
            </w:pPr>
            <w:r>
              <w:t>Manzil</w:t>
            </w:r>
          </w:p>
        </w:tc>
        <w:tc>
          <w:tcPr>
            <w:tcW w:w="1962" w:type="dxa"/>
          </w:tcPr>
          <w:p w14:paraId="261AB71D" w14:textId="64CAEC46" w:rsidR="00743139" w:rsidRPr="001E3C2E" w:rsidRDefault="00743139" w:rsidP="00E916CC">
            <w:pPr>
              <w:pStyle w:val="ColumnHeadings"/>
            </w:pPr>
            <w:r>
              <w:t>Summa</w:t>
            </w:r>
          </w:p>
        </w:tc>
        <w:tc>
          <w:tcPr>
            <w:tcW w:w="785" w:type="dxa"/>
          </w:tcPr>
          <w:p w14:paraId="69EF9026" w14:textId="41F618AC" w:rsidR="00743139" w:rsidRPr="001E3C2E" w:rsidRDefault="00743139" w:rsidP="00743139">
            <w:pPr>
              <w:pStyle w:val="ColumnHeadings"/>
            </w:pPr>
            <w:proofErr w:type="spellStart"/>
            <w:r>
              <w:t>To’lov</w:t>
            </w:r>
            <w:proofErr w:type="spellEnd"/>
            <w:r>
              <w:t xml:space="preserve"> </w:t>
            </w:r>
            <w:proofErr w:type="spellStart"/>
            <w:r>
              <w:t>holati</w:t>
            </w:r>
            <w:proofErr w:type="spellEnd"/>
          </w:p>
        </w:tc>
        <w:tc>
          <w:tcPr>
            <w:tcW w:w="1131" w:type="dxa"/>
            <w:gridSpan w:val="2"/>
          </w:tcPr>
          <w:p w14:paraId="50552477" w14:textId="4D30D424" w:rsidR="00743139" w:rsidRPr="001E3C2E" w:rsidRDefault="00743139" w:rsidP="00B402B7">
            <w:pPr>
              <w:pStyle w:val="ColumnHeadings"/>
              <w:rPr>
                <w:b/>
                <w:bCs w:val="0"/>
              </w:rPr>
            </w:pPr>
            <w:proofErr w:type="spellStart"/>
            <w:r>
              <w:t>To’lov</w:t>
            </w:r>
            <w:proofErr w:type="spellEnd"/>
            <w:r w:rsidR="00B402B7">
              <w:rPr>
                <w:b/>
                <w:bCs w:val="0"/>
              </w:rPr>
              <w:t xml:space="preserve"> </w:t>
            </w:r>
            <w:proofErr w:type="spellStart"/>
            <w:r>
              <w:t>turi</w:t>
            </w:r>
            <w:proofErr w:type="spellEnd"/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5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/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981212776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Shaxzodbek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0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/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4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/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981212776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Shaxzodbek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0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/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3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/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981212776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Shaxzodbek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0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/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2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/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981212776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Shaxzodbek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0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/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</w:tr>
      <w:tr w:rsidR="004D7C23" w:rsidRPr="001C2122" w14:paraId="10E9B8A6" w14:textId="57A3A138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699"/>
        </w:trPr>
        <w:tc>
          <w:tcPr>
            <w:tcW w:w="1082" w:type="dxa"/>
          </w:tcPr>
          <w:p w14:paraId="315E3BE4" w14:textId="2DAE8258" w:rsidR="00743139" w:rsidRPr="001C2122" w:rsidRDefault="00743139" w:rsidP="00E916CC">
            <w:pPr>
              <w:jc w:val="center"/>
            </w:pPr>
            <w:r>
              <w:t>1</w:t>
            </w:r>
          </w:p>
        </w:tc>
        <w:tc>
          <w:tcPr>
            <w:tcW w:w="1953" w:type="dxa"/>
          </w:tcPr>
          <w:p w14:paraId="072C6F66" w14:textId="685040DC" w:rsidR="00743139" w:rsidRPr="001C2122" w:rsidRDefault="00743139" w:rsidP="00E916CC">
            <w:pPr>
              <w:jc w:val="center"/>
            </w:pPr>
            <w:r>
              <w:t/>
            </w:r>
          </w:p>
        </w:tc>
        <w:tc>
          <w:tcPr>
            <w:tcW w:w="1031" w:type="dxa"/>
          </w:tcPr>
          <w:p w14:paraId="187A0CB3" w14:textId="1C185534" w:rsidR="00743139" w:rsidRDefault="00743139" w:rsidP="00E916CC">
            <w:pPr>
              <w:jc w:val="center"/>
            </w:pPr>
            <w:r>
              <w:t>981212776</w:t>
            </w:r>
          </w:p>
        </w:tc>
        <w:tc>
          <w:tcPr>
            <w:tcW w:w="1011" w:type="dxa"/>
          </w:tcPr>
          <w:p w14:paraId="4EBA602A" w14:textId="79886636" w:rsidR="00743139" w:rsidRPr="001C2122" w:rsidRDefault="00743139" w:rsidP="00E916CC">
            <w:pPr>
              <w:jc w:val="center"/>
            </w:pPr>
            <w:r>
              <w:t>Durdona</w:t>
            </w:r>
          </w:p>
        </w:tc>
        <w:tc>
          <w:tcPr>
            <w:tcW w:w="1559" w:type="dxa"/>
          </w:tcPr>
          <w:p w14:paraId="5F08095E" w14:textId="408BA157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  <w:tc>
          <w:tcPr>
            <w:tcW w:w="1962" w:type="dxa"/>
          </w:tcPr>
          <w:p w14:paraId="525C3A62" w14:textId="69A56E54" w:rsidR="00743139" w:rsidRPr="001C2122" w:rsidRDefault="00743139" w:rsidP="00E916CC">
            <w:pPr>
              <w:pStyle w:val="Amount"/>
              <w:jc w:val="center"/>
            </w:pPr>
            <w:r>
              <w:t>2</w:t>
            </w:r>
          </w:p>
        </w:tc>
        <w:tc>
          <w:tcPr>
            <w:tcW w:w="785" w:type="dxa"/>
          </w:tcPr>
          <w:p w14:paraId="37389645" w14:textId="65C4F611" w:rsidR="00743139" w:rsidRPr="001C2122" w:rsidRDefault="004D7C23" w:rsidP="00743139">
            <w:pPr>
              <w:pStyle w:val="Amount"/>
              <w:jc w:val="center"/>
            </w:pPr>
            <w:r>
              <w:t/>
            </w:r>
          </w:p>
        </w:tc>
        <w:tc>
          <w:tcPr>
            <w:tcW w:w="1112" w:type="dxa"/>
          </w:tcPr>
          <w:p w14:paraId="3B6CBC9B" w14:textId="20680DF8" w:rsidR="00743139" w:rsidRPr="001C2122" w:rsidRDefault="00743139" w:rsidP="00E916CC">
            <w:pPr>
              <w:pStyle w:val="Amount"/>
              <w:jc w:val="center"/>
            </w:pPr>
            <w:r>
              <w:t/>
            </w:r>
          </w:p>
        </w:tc>
      </w:tr>
      <w:tr w:rsidR="004D7C23" w:rsidRPr="001C2122" w14:paraId="77389996" w14:textId="4FEECFCF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715D7B2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A49EED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1FB881E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15BA090" w14:textId="1D45F443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32BAFF1" w14:textId="25E90BE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E09A5AB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732540EC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17A708FA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2B6511AA" w14:textId="08BD6096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9A5CFE8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39259C4C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4B78B02D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72E9DF1B" w14:textId="045BA940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1121044D" w14:textId="7ED4074B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AAEAA42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59C666DD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42F1888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6D8B9430" w14:textId="5E9DB130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F637761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5E7AF2A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4BF534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4379974" w14:textId="700B8377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406BDA7" w14:textId="6395EA66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11A6603A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36C63928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62A372A6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447BD21C" w14:textId="3746D1E1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1EC0DB6B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67AE5396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89787A3" w14:textId="77777777" w:rsidR="00743139" w:rsidRPr="001C2122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5C998C8" w14:textId="3AE9DB86" w:rsidR="00743139" w:rsidRPr="001C2122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1F6EABA" w14:textId="1B45592D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962" w:type="dxa"/>
          </w:tcPr>
          <w:p w14:paraId="3897B2A5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785" w:type="dxa"/>
          </w:tcPr>
          <w:p w14:paraId="2EAD2BF3" w14:textId="77777777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32EE6D6B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0149BB54" w14:textId="0239FA99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5D3844ED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52B9203F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02CE228B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2316FD29" w14:textId="283B3788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43FAD36E" w14:textId="009BEBFB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962" w:type="dxa"/>
          </w:tcPr>
          <w:p w14:paraId="088DEC05" w14:textId="6088F484" w:rsidR="00743139" w:rsidRPr="001C2122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7A4331D" w14:textId="0552C5F5" w:rsidR="00743139" w:rsidRPr="001C2122" w:rsidRDefault="00743139" w:rsidP="00E916CC">
            <w:pPr>
              <w:pStyle w:val="Amount"/>
              <w:jc w:val="center"/>
            </w:pPr>
          </w:p>
        </w:tc>
        <w:tc>
          <w:tcPr>
            <w:tcW w:w="1112" w:type="dxa"/>
          </w:tcPr>
          <w:p w14:paraId="054F8113" w14:textId="77777777" w:rsidR="00743139" w:rsidRPr="001C2122" w:rsidRDefault="00743139" w:rsidP="00E916CC">
            <w:pPr>
              <w:pStyle w:val="Amount"/>
              <w:jc w:val="center"/>
            </w:pPr>
          </w:p>
        </w:tc>
      </w:tr>
      <w:tr w:rsidR="004D7C23" w:rsidRPr="001C2122" w14:paraId="752FE8FC" w14:textId="010D99FD" w:rsidTr="00743139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9" w:type="dxa"/>
          <w:trHeight w:val="216"/>
        </w:trPr>
        <w:tc>
          <w:tcPr>
            <w:tcW w:w="1082" w:type="dxa"/>
          </w:tcPr>
          <w:p w14:paraId="04A42630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2859BA6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3173DE1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15510B3F" w14:textId="390FE292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612933CF" w14:textId="7CFCF361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04B56C13" w14:textId="3F0918D0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  <w:r>
              <w:t>Summa</w:t>
            </w:r>
          </w:p>
        </w:tc>
        <w:tc>
          <w:tcPr>
            <w:tcW w:w="785" w:type="dxa"/>
          </w:tcPr>
          <w:p w14:paraId="3EFFC4DB" w14:textId="5C4A6625" w:rsidR="00743139" w:rsidRPr="001C2122" w:rsidRDefault="00743139" w:rsidP="00743139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01D93EC1" w14:textId="3DCF7F10" w:rsidR="00743139" w:rsidRPr="001C2122" w:rsidRDefault="00743139" w:rsidP="00E916CC">
            <w:pPr>
              <w:pStyle w:val="Heading2"/>
              <w:framePr w:wrap="around"/>
              <w:jc w:val="center"/>
              <w:outlineLvl w:val="1"/>
            </w:pPr>
            <w:r>
              <w:t>2</w:t>
            </w:r>
          </w:p>
        </w:tc>
      </w:tr>
      <w:tr w:rsidR="004D7C23" w:rsidRPr="001C2122" w14:paraId="25CAB331" w14:textId="3D19701E" w:rsidTr="00743139">
        <w:trPr>
          <w:gridAfter w:val="1"/>
          <w:wAfter w:w="19" w:type="dxa"/>
          <w:trHeight w:val="216"/>
        </w:trPr>
        <w:tc>
          <w:tcPr>
            <w:tcW w:w="1082" w:type="dxa"/>
          </w:tcPr>
          <w:p w14:paraId="4248EC89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953" w:type="dxa"/>
          </w:tcPr>
          <w:p w14:paraId="02A72B06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31" w:type="dxa"/>
          </w:tcPr>
          <w:p w14:paraId="7799317E" w14:textId="77777777" w:rsidR="00743139" w:rsidRPr="00CE673C" w:rsidRDefault="00743139" w:rsidP="00E916CC">
            <w:pPr>
              <w:jc w:val="center"/>
            </w:pPr>
          </w:p>
        </w:tc>
        <w:tc>
          <w:tcPr>
            <w:tcW w:w="1011" w:type="dxa"/>
          </w:tcPr>
          <w:p w14:paraId="622A4431" w14:textId="43DFB114" w:rsidR="00743139" w:rsidRPr="00CE673C" w:rsidRDefault="00743139" w:rsidP="00E916CC">
            <w:pPr>
              <w:jc w:val="center"/>
            </w:pPr>
          </w:p>
        </w:tc>
        <w:tc>
          <w:tcPr>
            <w:tcW w:w="1559" w:type="dxa"/>
          </w:tcPr>
          <w:p w14:paraId="0A8702CB" w14:textId="3D884A86" w:rsidR="00743139" w:rsidRPr="00CE673C" w:rsidRDefault="00743139" w:rsidP="00E916CC">
            <w:pPr>
              <w:jc w:val="center"/>
            </w:pPr>
          </w:p>
        </w:tc>
        <w:tc>
          <w:tcPr>
            <w:tcW w:w="1962" w:type="dxa"/>
          </w:tcPr>
          <w:p w14:paraId="7882DAF1" w14:textId="77777777" w:rsidR="00743139" w:rsidRPr="00CE673C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785" w:type="dxa"/>
          </w:tcPr>
          <w:p w14:paraId="4F164E67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  <w:tc>
          <w:tcPr>
            <w:tcW w:w="1112" w:type="dxa"/>
          </w:tcPr>
          <w:p w14:paraId="13EF000C" w14:textId="77777777" w:rsidR="00743139" w:rsidRPr="00993C35" w:rsidRDefault="00743139" w:rsidP="00E916CC">
            <w:pPr>
              <w:pStyle w:val="Heading2"/>
              <w:framePr w:hSpace="0" w:wrap="auto" w:yAlign="inline"/>
              <w:jc w:val="center"/>
              <w:outlineLvl w:val="1"/>
            </w:pPr>
          </w:p>
        </w:tc>
      </w:tr>
    </w:tbl>
    <w:p w14:paraId="6C49163F" w14:textId="0A848B3D" w:rsidR="00B9273B" w:rsidRPr="00354F24" w:rsidRDefault="00EC0013" w:rsidP="00354F24">
      <w:pPr>
        <w:pStyle w:val="ThankYou"/>
      </w:pPr>
      <w:proofErr w:type="spellStart"/>
      <w:r>
        <w:t>Tanlovingiz</w:t>
      </w:r>
      <w:proofErr w:type="spellEnd"/>
      <w:r>
        <w:t xml:space="preserve"> </w:t>
      </w:r>
      <w:proofErr w:type="spellStart"/>
      <w:r>
        <w:t>uchun</w:t>
      </w:r>
      <w:proofErr w:type="spellEnd"/>
      <w:r>
        <w:t xml:space="preserve"> </w:t>
      </w:r>
      <w:proofErr w:type="spellStart"/>
      <w:r>
        <w:t>rahmat</w:t>
      </w:r>
      <w:proofErr w:type="spellEnd"/>
      <w:r>
        <w:t>!</w:t>
      </w:r>
    </w:p>
    <w:p w14:paraId="4AE7589C" w14:textId="768C0816" w:rsidR="00CA1C8D" w:rsidRPr="00354F24" w:rsidRDefault="00EC0013" w:rsidP="00354F24">
      <w:pPr>
        <w:pStyle w:val="ThankYou"/>
      </w:pPr>
      <w:proofErr w:type="spellStart"/>
      <w:r>
        <w:t>Parkent</w:t>
      </w:r>
      <w:proofErr w:type="spellEnd"/>
      <w:r>
        <w:t xml:space="preserve"> Online, </w:t>
      </w:r>
      <w:proofErr w:type="spellStart"/>
      <w:r>
        <w:t>Parkent</w:t>
      </w:r>
      <w:proofErr w:type="spellEnd"/>
      <w:r>
        <w:t xml:space="preserve"> </w:t>
      </w:r>
      <w:proofErr w:type="spellStart"/>
      <w:r>
        <w:t>tumani</w:t>
      </w:r>
      <w:proofErr w:type="spellEnd"/>
      <w:r>
        <w:t xml:space="preserve">, Toshkent </w:t>
      </w:r>
      <w:proofErr w:type="spellStart"/>
      <w:r>
        <w:t>viloyati</w:t>
      </w:r>
      <w:proofErr w:type="spellEnd"/>
      <w:r>
        <w:t>.</w:t>
      </w:r>
      <w:r>
        <w:br/>
      </w:r>
      <w:proofErr w:type="spellStart"/>
      <w:r>
        <w:t>Barcha</w:t>
      </w:r>
      <w:proofErr w:type="spellEnd"/>
      <w:r>
        <w:t xml:space="preserve"> </w:t>
      </w:r>
      <w:proofErr w:type="spellStart"/>
      <w:r>
        <w:t>huquqlar</w:t>
      </w:r>
      <w:proofErr w:type="spellEnd"/>
      <w:r>
        <w:t xml:space="preserve"> </w:t>
      </w:r>
      <w:proofErr w:type="spellStart"/>
      <w:r>
        <w:t>himoyalangan</w:t>
      </w:r>
      <w:proofErr w:type="spellEnd"/>
      <w:r>
        <w:t>.</w:t>
      </w:r>
    </w:p>
    <w:sectPr w:rsidR="00CA1C8D" w:rsidRPr="00354F24" w:rsidSect="00B927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2B61BA" w14:textId="77777777" w:rsidR="00F23CB7" w:rsidRDefault="00F23CB7" w:rsidP="00B9273B">
      <w:r>
        <w:separator/>
      </w:r>
    </w:p>
  </w:endnote>
  <w:endnote w:type="continuationSeparator" w:id="0">
    <w:p w14:paraId="73A909C3" w14:textId="77777777" w:rsidR="00F23CB7" w:rsidRDefault="00F23CB7" w:rsidP="00B9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FF3B7" w14:textId="77777777" w:rsidR="00F23CB7" w:rsidRDefault="00F23CB7" w:rsidP="00B9273B">
      <w:r>
        <w:separator/>
      </w:r>
    </w:p>
  </w:footnote>
  <w:footnote w:type="continuationSeparator" w:id="0">
    <w:p w14:paraId="22688966" w14:textId="77777777" w:rsidR="00F23CB7" w:rsidRDefault="00F23CB7" w:rsidP="00B9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alt="Logo placeholder" style="width:67.5pt;height:33.75pt" o:bullet="t">
        <v:imagedata r:id="rId1" o:title="template_logo"/>
      </v:shape>
    </w:pict>
  </w:numPicBullet>
  <w:abstractNum w:abstractNumId="0" w15:restartNumberingAfterBreak="0">
    <w:nsid w:val="FFFFFF7C"/>
    <w:multiLevelType w:val="singleLevel"/>
    <w:tmpl w:val="B88441B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5CC81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AC6A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5E62CB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3A499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1E1C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EA3A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160E20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5E205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1E1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013"/>
    <w:rsid w:val="00010191"/>
    <w:rsid w:val="0002039C"/>
    <w:rsid w:val="000653AC"/>
    <w:rsid w:val="00093C67"/>
    <w:rsid w:val="000E042A"/>
    <w:rsid w:val="000F6B47"/>
    <w:rsid w:val="000F7D4F"/>
    <w:rsid w:val="00140EA0"/>
    <w:rsid w:val="00183262"/>
    <w:rsid w:val="0018713B"/>
    <w:rsid w:val="001E4A8B"/>
    <w:rsid w:val="001F0F9F"/>
    <w:rsid w:val="00202E66"/>
    <w:rsid w:val="00244B91"/>
    <w:rsid w:val="002455B1"/>
    <w:rsid w:val="002523E9"/>
    <w:rsid w:val="002614C7"/>
    <w:rsid w:val="002A3167"/>
    <w:rsid w:val="002B5CEA"/>
    <w:rsid w:val="002D1F46"/>
    <w:rsid w:val="002E603B"/>
    <w:rsid w:val="002F6035"/>
    <w:rsid w:val="00304275"/>
    <w:rsid w:val="00311C97"/>
    <w:rsid w:val="003272DA"/>
    <w:rsid w:val="0035067A"/>
    <w:rsid w:val="00354F24"/>
    <w:rsid w:val="003814AA"/>
    <w:rsid w:val="003B1554"/>
    <w:rsid w:val="003E5FCD"/>
    <w:rsid w:val="003F646A"/>
    <w:rsid w:val="00441785"/>
    <w:rsid w:val="00442CDA"/>
    <w:rsid w:val="0045588D"/>
    <w:rsid w:val="004D7C23"/>
    <w:rsid w:val="004F202D"/>
    <w:rsid w:val="00505D86"/>
    <w:rsid w:val="005209B5"/>
    <w:rsid w:val="00521569"/>
    <w:rsid w:val="005865E7"/>
    <w:rsid w:val="005B7A42"/>
    <w:rsid w:val="005E523F"/>
    <w:rsid w:val="00644CD7"/>
    <w:rsid w:val="00653F29"/>
    <w:rsid w:val="00657E70"/>
    <w:rsid w:val="00663E19"/>
    <w:rsid w:val="00680EBB"/>
    <w:rsid w:val="006867A4"/>
    <w:rsid w:val="00704C33"/>
    <w:rsid w:val="00705699"/>
    <w:rsid w:val="00743139"/>
    <w:rsid w:val="00755F57"/>
    <w:rsid w:val="007B38EB"/>
    <w:rsid w:val="007F242B"/>
    <w:rsid w:val="0080481B"/>
    <w:rsid w:val="00811146"/>
    <w:rsid w:val="008171B1"/>
    <w:rsid w:val="00820427"/>
    <w:rsid w:val="008B7456"/>
    <w:rsid w:val="008C5A0E"/>
    <w:rsid w:val="008E45DF"/>
    <w:rsid w:val="0091111D"/>
    <w:rsid w:val="00934244"/>
    <w:rsid w:val="009355BA"/>
    <w:rsid w:val="00953D43"/>
    <w:rsid w:val="00954EF9"/>
    <w:rsid w:val="00993C35"/>
    <w:rsid w:val="009A0A91"/>
    <w:rsid w:val="009A13C5"/>
    <w:rsid w:val="009C1689"/>
    <w:rsid w:val="009D0ECF"/>
    <w:rsid w:val="009D7158"/>
    <w:rsid w:val="009E071E"/>
    <w:rsid w:val="00A21EB8"/>
    <w:rsid w:val="00A42A8C"/>
    <w:rsid w:val="00A472D4"/>
    <w:rsid w:val="00A54A6E"/>
    <w:rsid w:val="00A60D95"/>
    <w:rsid w:val="00A63377"/>
    <w:rsid w:val="00A87BAC"/>
    <w:rsid w:val="00A908B1"/>
    <w:rsid w:val="00AA16FA"/>
    <w:rsid w:val="00AD1385"/>
    <w:rsid w:val="00AD6E6B"/>
    <w:rsid w:val="00B02118"/>
    <w:rsid w:val="00B3637F"/>
    <w:rsid w:val="00B402B7"/>
    <w:rsid w:val="00B451AC"/>
    <w:rsid w:val="00B629A1"/>
    <w:rsid w:val="00B9178F"/>
    <w:rsid w:val="00B9273B"/>
    <w:rsid w:val="00C04171"/>
    <w:rsid w:val="00C157A5"/>
    <w:rsid w:val="00C25F37"/>
    <w:rsid w:val="00C32590"/>
    <w:rsid w:val="00C50F0E"/>
    <w:rsid w:val="00C64428"/>
    <w:rsid w:val="00C650E6"/>
    <w:rsid w:val="00C673FD"/>
    <w:rsid w:val="00C810A3"/>
    <w:rsid w:val="00CA1C8D"/>
    <w:rsid w:val="00CA4BCD"/>
    <w:rsid w:val="00CD1017"/>
    <w:rsid w:val="00CE673C"/>
    <w:rsid w:val="00D02C2D"/>
    <w:rsid w:val="00D10BE7"/>
    <w:rsid w:val="00D719AB"/>
    <w:rsid w:val="00D824D4"/>
    <w:rsid w:val="00D9037D"/>
    <w:rsid w:val="00DF75B5"/>
    <w:rsid w:val="00E020A7"/>
    <w:rsid w:val="00E47F00"/>
    <w:rsid w:val="00E71A37"/>
    <w:rsid w:val="00E764D3"/>
    <w:rsid w:val="00E916CC"/>
    <w:rsid w:val="00E97E88"/>
    <w:rsid w:val="00EA1397"/>
    <w:rsid w:val="00EB4F05"/>
    <w:rsid w:val="00EC0013"/>
    <w:rsid w:val="00ED5BBA"/>
    <w:rsid w:val="00F1113C"/>
    <w:rsid w:val="00F11E2D"/>
    <w:rsid w:val="00F1654D"/>
    <w:rsid w:val="00F23CB7"/>
    <w:rsid w:val="00F45F0F"/>
    <w:rsid w:val="00F56369"/>
    <w:rsid w:val="00F77FBF"/>
    <w:rsid w:val="00FD70EC"/>
    <w:rsid w:val="00FE069C"/>
    <w:rsid w:val="00FE67BF"/>
    <w:rsid w:val="00FF2091"/>
    <w:rsid w:val="00FF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3730A4A"/>
  <w15:docId w15:val="{11D9BE9C-9C9A-4332-B8D4-9B48C2EC6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4B91"/>
    <w:rPr>
      <w:rFonts w:asciiTheme="minorHAnsi" w:hAnsiTheme="minorHAnsi"/>
      <w:color w:val="404040" w:themeColor="text1" w:themeTint="BF"/>
      <w:sz w:val="16"/>
      <w:szCs w:val="16"/>
    </w:rPr>
  </w:style>
  <w:style w:type="paragraph" w:styleId="Heading1">
    <w:name w:val="heading 1"/>
    <w:basedOn w:val="Normal"/>
    <w:next w:val="Normal"/>
    <w:autoRedefine/>
    <w:uiPriority w:val="9"/>
    <w:qFormat/>
    <w:rsid w:val="00183262"/>
    <w:pPr>
      <w:keepNext/>
      <w:outlineLvl w:val="0"/>
    </w:pPr>
    <w:rPr>
      <w:rFonts w:asciiTheme="majorHAnsi" w:hAnsiTheme="majorHAnsi" w:cs="Arial"/>
      <w:b/>
      <w:bCs/>
      <w:color w:val="436784" w:themeColor="accent3"/>
      <w:kern w:val="44"/>
      <w:sz w:val="96"/>
      <w:szCs w:val="72"/>
    </w:rPr>
  </w:style>
  <w:style w:type="paragraph" w:styleId="Heading2">
    <w:name w:val="heading 2"/>
    <w:basedOn w:val="DateandNumber"/>
    <w:next w:val="Normal"/>
    <w:link w:val="Heading2Char"/>
    <w:uiPriority w:val="9"/>
    <w:qFormat/>
    <w:rsid w:val="00D9037D"/>
    <w:pPr>
      <w:framePr w:hSpace="180" w:wrap="around" w:hAnchor="text" w:y="-825"/>
      <w:outlineLvl w:val="1"/>
    </w:pPr>
    <w:rPr>
      <w:b/>
      <w:color w:val="436784" w:themeColor="accent3"/>
      <w:sz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244B91"/>
    <w:pPr>
      <w:keepNext/>
      <w:spacing w:before="240" w:after="60"/>
      <w:outlineLvl w:val="2"/>
    </w:pPr>
    <w:rPr>
      <w:rFonts w:ascii="Arial" w:hAnsi="Arial" w:cs="Arial"/>
      <w:bCs/>
      <w:sz w:val="20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4B9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8422A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4B9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A8422A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4B9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F2C1C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4B9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4B9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qFormat/>
    <w:rsid w:val="00EA1397"/>
    <w:rPr>
      <w:rFonts w:asciiTheme="minorHAnsi" w:hAnsiTheme="minorHAnsi"/>
      <w:b/>
      <w:color w:val="436784" w:themeColor="accent3"/>
      <w:spacing w:val="4"/>
      <w:szCs w:val="16"/>
    </w:rPr>
  </w:style>
  <w:style w:type="paragraph" w:customStyle="1" w:styleId="Amount">
    <w:name w:val="Amount"/>
    <w:basedOn w:val="Normal"/>
    <w:uiPriority w:val="13"/>
    <w:qFormat/>
    <w:rsid w:val="0091111D"/>
    <w:pPr>
      <w:jc w:val="right"/>
    </w:pPr>
  </w:style>
  <w:style w:type="paragraph" w:customStyle="1" w:styleId="DateandNumber">
    <w:name w:val="Date and Number"/>
    <w:basedOn w:val="Normal"/>
    <w:link w:val="DateandNumberChar"/>
    <w:uiPriority w:val="13"/>
    <w:qFormat/>
    <w:rsid w:val="00D9037D"/>
    <w:pPr>
      <w:spacing w:line="264" w:lineRule="auto"/>
      <w:jc w:val="right"/>
    </w:pPr>
    <w:rPr>
      <w:color w:val="auto"/>
      <w:spacing w:val="4"/>
    </w:rPr>
  </w:style>
  <w:style w:type="character" w:customStyle="1" w:styleId="DateandNumberChar">
    <w:name w:val="Date and Number Char"/>
    <w:basedOn w:val="DefaultParagraphFont"/>
    <w:link w:val="DateandNumber"/>
    <w:uiPriority w:val="13"/>
    <w:rsid w:val="00EA1397"/>
    <w:rPr>
      <w:rFonts w:asciiTheme="minorHAnsi" w:hAnsiTheme="minorHAnsi"/>
      <w:spacing w:val="4"/>
      <w:sz w:val="16"/>
      <w:szCs w:val="16"/>
    </w:rPr>
  </w:style>
  <w:style w:type="paragraph" w:customStyle="1" w:styleId="ColumnHeadings">
    <w:name w:val="Column Headings"/>
    <w:basedOn w:val="Normal"/>
    <w:link w:val="ColumnHeadingsChar"/>
    <w:autoRedefine/>
    <w:uiPriority w:val="99"/>
    <w:qFormat/>
    <w:rsid w:val="00D9037D"/>
    <w:pPr>
      <w:jc w:val="center"/>
    </w:pPr>
    <w:rPr>
      <w:b/>
      <w:color w:val="FFFFFF" w:themeColor="background1"/>
      <w:sz w:val="20"/>
    </w:rPr>
  </w:style>
  <w:style w:type="character" w:customStyle="1" w:styleId="ColumnHeadingsChar">
    <w:name w:val="Column Headings Char"/>
    <w:basedOn w:val="Heading2Char"/>
    <w:link w:val="ColumnHeadings"/>
    <w:uiPriority w:val="99"/>
    <w:rsid w:val="00EA1397"/>
    <w:rPr>
      <w:rFonts w:asciiTheme="minorHAnsi" w:hAnsiTheme="minorHAnsi"/>
      <w:b/>
      <w:color w:val="FFFFFF" w:themeColor="background1"/>
      <w:spacing w:val="4"/>
      <w:szCs w:val="16"/>
    </w:rPr>
  </w:style>
  <w:style w:type="paragraph" w:customStyle="1" w:styleId="Slogan">
    <w:name w:val="Slogan"/>
    <w:basedOn w:val="Normal"/>
    <w:uiPriority w:val="10"/>
    <w:qFormat/>
    <w:rsid w:val="00183262"/>
    <w:pPr>
      <w:spacing w:after="60"/>
      <w:outlineLvl w:val="2"/>
    </w:pPr>
    <w:rPr>
      <w:rFonts w:asciiTheme="majorHAnsi" w:hAnsiTheme="majorHAnsi"/>
      <w:color w:val="436784" w:themeColor="accent3"/>
      <w:spacing w:val="4"/>
      <w:sz w:val="18"/>
      <w:szCs w:val="18"/>
    </w:rPr>
  </w:style>
  <w:style w:type="paragraph" w:customStyle="1" w:styleId="ThankYou">
    <w:name w:val="Thank You"/>
    <w:basedOn w:val="Normal"/>
    <w:uiPriority w:val="13"/>
    <w:qFormat/>
    <w:rsid w:val="00354F24"/>
    <w:pPr>
      <w:spacing w:before="260"/>
      <w:jc w:val="center"/>
    </w:pPr>
    <w:rPr>
      <w:rFonts w:asciiTheme="majorHAnsi" w:hAnsiTheme="majorHAnsi"/>
      <w:b/>
      <w:color w:val="436784" w:themeColor="accent3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D95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1397"/>
    <w:rPr>
      <w:rFonts w:ascii="Tahoma" w:hAnsi="Tahoma" w:cs="Tahoma"/>
      <w:color w:val="404040" w:themeColor="text1" w:themeTint="BF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CE673C"/>
    <w:rPr>
      <w:color w:val="808080"/>
    </w:rPr>
  </w:style>
  <w:style w:type="paragraph" w:customStyle="1" w:styleId="Right-alignedtext">
    <w:name w:val="Right-aligned text"/>
    <w:basedOn w:val="Normal"/>
    <w:uiPriority w:val="11"/>
    <w:qFormat/>
    <w:rsid w:val="00CE673C"/>
    <w:pPr>
      <w:spacing w:line="240" w:lineRule="atLeast"/>
      <w:jc w:val="right"/>
    </w:pPr>
  </w:style>
  <w:style w:type="paragraph" w:customStyle="1" w:styleId="Centered">
    <w:name w:val="Centered"/>
    <w:basedOn w:val="Normal"/>
    <w:uiPriority w:val="13"/>
    <w:qFormat/>
    <w:rsid w:val="00D9037D"/>
    <w:pPr>
      <w:spacing w:before="520"/>
      <w:jc w:val="center"/>
    </w:pPr>
    <w:rPr>
      <w:rFonts w:asciiTheme="majorHAnsi" w:hAnsiTheme="majorHAnsi"/>
      <w:b/>
      <w:color w:val="436784" w:themeColor="accent3"/>
      <w:sz w:val="20"/>
      <w:szCs w:val="18"/>
    </w:rPr>
  </w:style>
  <w:style w:type="paragraph" w:styleId="Header">
    <w:name w:val="header"/>
    <w:basedOn w:val="Normal"/>
    <w:link w:val="Head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B927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1397"/>
    <w:rPr>
      <w:rFonts w:asciiTheme="minorHAnsi" w:hAnsiTheme="minorHAnsi"/>
      <w:color w:val="404040" w:themeColor="text1" w:themeTint="BF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4B91"/>
    <w:rPr>
      <w:rFonts w:asciiTheme="majorHAnsi" w:eastAsiaTheme="majorEastAsia" w:hAnsiTheme="majorHAnsi" w:cstheme="majorBidi"/>
      <w:i/>
      <w:iCs/>
      <w:color w:val="A8422A" w:themeColor="accent1" w:themeShade="BF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4B91"/>
    <w:rPr>
      <w:rFonts w:asciiTheme="majorHAnsi" w:eastAsiaTheme="majorEastAsia" w:hAnsiTheme="majorHAnsi" w:cstheme="majorBidi"/>
      <w:color w:val="A8422A" w:themeColor="accent1" w:themeShade="BF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4B91"/>
    <w:rPr>
      <w:rFonts w:asciiTheme="majorHAnsi" w:eastAsiaTheme="majorEastAsia" w:hAnsiTheme="majorHAnsi" w:cstheme="majorBidi"/>
      <w:i/>
      <w:iCs/>
      <w:color w:val="6F2C1C" w:themeColor="accent1" w:themeShade="7F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4B91"/>
    <w:rPr>
      <w:rFonts w:asciiTheme="majorHAnsi" w:eastAsiaTheme="majorEastAsia" w:hAnsiTheme="majorHAnsi" w:cstheme="majorBidi"/>
      <w:color w:val="272727" w:themeColor="text1" w:themeTint="D8"/>
      <w:sz w:val="1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4B91"/>
    <w:rPr>
      <w:rFonts w:asciiTheme="majorHAnsi" w:eastAsiaTheme="majorEastAsia" w:hAnsiTheme="majorHAnsi" w:cstheme="majorBidi"/>
      <w:i/>
      <w:iCs/>
      <w:color w:val="272727" w:themeColor="text1" w:themeTint="D8"/>
      <w:sz w:val="16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244B91"/>
    <w:rPr>
      <w:i/>
      <w:iCs/>
      <w:color w:val="A8422A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44B91"/>
    <w:pPr>
      <w:pBdr>
        <w:top w:val="single" w:sz="4" w:space="10" w:color="A8422A" w:themeColor="accent1" w:themeShade="BF"/>
        <w:bottom w:val="single" w:sz="4" w:space="10" w:color="A8422A" w:themeColor="accent1" w:themeShade="BF"/>
      </w:pBdr>
      <w:spacing w:before="360" w:after="360"/>
      <w:ind w:left="864" w:right="864"/>
      <w:jc w:val="center"/>
    </w:pPr>
    <w:rPr>
      <w:i/>
      <w:iC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44B91"/>
    <w:rPr>
      <w:rFonts w:asciiTheme="minorHAnsi" w:hAnsiTheme="minorHAnsi"/>
      <w:i/>
      <w:iCs/>
      <w:color w:val="A8422A" w:themeColor="accent1" w:themeShade="BF"/>
      <w:sz w:val="16"/>
      <w:szCs w:val="16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44B91"/>
    <w:rPr>
      <w:b/>
      <w:bCs/>
      <w:caps w:val="0"/>
      <w:smallCaps/>
      <w:color w:val="A8422A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244B91"/>
    <w:pPr>
      <w:pBdr>
        <w:top w:val="single" w:sz="2" w:space="10" w:color="A8422A" w:themeColor="accent1" w:themeShade="BF"/>
        <w:left w:val="single" w:sz="2" w:space="10" w:color="A8422A" w:themeColor="accent1" w:themeShade="BF"/>
        <w:bottom w:val="single" w:sz="2" w:space="10" w:color="A8422A" w:themeColor="accent1" w:themeShade="BF"/>
        <w:right w:val="single" w:sz="2" w:space="10" w:color="A8422A" w:themeColor="accent1" w:themeShade="BF"/>
      </w:pBdr>
      <w:ind w:left="1152" w:right="1152"/>
    </w:pPr>
    <w:rPr>
      <w:rFonts w:eastAsiaTheme="minorEastAsia" w:cstheme="minorBidi"/>
      <w:i/>
      <w:iCs/>
      <w:color w:val="A8422A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244B91"/>
    <w:rPr>
      <w:color w:val="0F546C" w:themeColor="accent6" w:themeShade="40"/>
      <w:u w:val="single"/>
    </w:rPr>
  </w:style>
  <w:style w:type="table" w:styleId="ListTable4-Accent5">
    <w:name w:val="List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87B3D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ListTable2-Accent5">
    <w:name w:val="List Table 2 Accent 5"/>
    <w:basedOn w:val="TableNormal"/>
    <w:uiPriority w:val="47"/>
    <w:rsid w:val="00354F24"/>
    <w:tblPr>
      <w:tblStyleRowBandSize w:val="1"/>
      <w:tblStyleColBandSize w:val="1"/>
      <w:tblBorders>
        <w:top w:val="single" w:sz="4" w:space="0" w:color="87B3D8" w:themeColor="accent5" w:themeTint="99"/>
        <w:bottom w:val="single" w:sz="4" w:space="0" w:color="87B3D8" w:themeColor="accent5" w:themeTint="99"/>
        <w:insideH w:val="single" w:sz="4" w:space="0" w:color="87B3D8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4F24"/>
    <w:tblPr>
      <w:tblStyleRowBandSize w:val="1"/>
      <w:tblStyleColBandSize w:val="1"/>
      <w:tblBorders>
        <w:top w:val="single" w:sz="4" w:space="0" w:color="87B3D8" w:themeColor="accent5" w:themeTint="99"/>
        <w:left w:val="single" w:sz="4" w:space="0" w:color="87B3D8" w:themeColor="accent5" w:themeTint="99"/>
        <w:bottom w:val="single" w:sz="4" w:space="0" w:color="87B3D8" w:themeColor="accent5" w:themeTint="99"/>
        <w:right w:val="single" w:sz="4" w:space="0" w:color="87B3D8" w:themeColor="accent5" w:themeTint="99"/>
        <w:insideH w:val="single" w:sz="4" w:space="0" w:color="87B3D8" w:themeColor="accent5" w:themeTint="99"/>
        <w:insideV w:val="single" w:sz="4" w:space="0" w:color="87B3D8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C81BA" w:themeColor="accent5"/>
          <w:left w:val="single" w:sz="4" w:space="0" w:color="3C81BA" w:themeColor="accent5"/>
          <w:bottom w:val="single" w:sz="4" w:space="0" w:color="3C81BA" w:themeColor="accent5"/>
          <w:right w:val="single" w:sz="4" w:space="0" w:color="3C81BA" w:themeColor="accent5"/>
          <w:insideH w:val="nil"/>
          <w:insideV w:val="nil"/>
        </w:tcBorders>
        <w:shd w:val="clear" w:color="auto" w:fill="3C81BA" w:themeFill="accent5"/>
      </w:tcPr>
    </w:tblStylePr>
    <w:tblStylePr w:type="lastRow">
      <w:rPr>
        <w:b/>
        <w:bCs/>
      </w:rPr>
      <w:tblPr/>
      <w:tcPr>
        <w:tcBorders>
          <w:top w:val="double" w:sz="4" w:space="0" w:color="3C81B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5F2" w:themeFill="accent5" w:themeFillTint="33"/>
      </w:tcPr>
    </w:tblStylePr>
    <w:tblStylePr w:type="band1Horz">
      <w:tblPr/>
      <w:tcPr>
        <w:shd w:val="clear" w:color="auto" w:fill="D6E5F2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xzodbek\AppData\Local\Packages\Microsoft.Office.Desktop_8wekyb3d8bbwe\LocalCache\Roaming\Microsoft\Templates\Sales%20receipt%20(Simple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B7930B759C64A619382647CEA032B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5AEDE8-E113-4CBC-AE1C-B3DC9ABC64AA}"/>
      </w:docPartPr>
      <w:docPartBody>
        <w:p w:rsidR="00A155D4" w:rsidRDefault="006A75D3">
          <w:pPr>
            <w:pStyle w:val="8B7930B759C64A619382647CEA032BFC"/>
          </w:pPr>
          <w:r>
            <w:t>Receipt</w:t>
          </w:r>
          <w:r w:rsidRPr="000E042A">
            <w:t xml:space="preserve"> #</w:t>
          </w:r>
        </w:p>
      </w:docPartBody>
    </w:docPart>
    <w:docPart>
      <w:docPartPr>
        <w:name w:val="560959AF015240A4AD3B76B453405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AED1A-1C5C-4724-86E0-1052AB4E5198}"/>
      </w:docPartPr>
      <w:docPartBody>
        <w:p w:rsidR="00A155D4" w:rsidRDefault="006A75D3">
          <w:pPr>
            <w:pStyle w:val="560959AF015240A4AD3B76B4534053D4"/>
          </w:pPr>
          <w:r>
            <w:t>No.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483"/>
    <w:rsid w:val="00370483"/>
    <w:rsid w:val="006A75D3"/>
    <w:rsid w:val="00A155D4"/>
    <w:rsid w:val="00D67FF2"/>
    <w:rsid w:val="00E70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framePr w:hSpace="180" w:wrap="around" w:hAnchor="text" w:y="-825"/>
      <w:spacing w:after="0" w:line="264" w:lineRule="auto"/>
      <w:jc w:val="right"/>
      <w:outlineLvl w:val="1"/>
    </w:pPr>
    <w:rPr>
      <w:rFonts w:eastAsia="Times New Roman" w:cs="Times New Roman"/>
      <w:b/>
      <w:color w:val="A5A5A5" w:themeColor="accent3"/>
      <w:spacing w:val="4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F4889E9EC5E46E2B814C37FAD17582D">
    <w:name w:val="DF4889E9EC5E46E2B814C37FAD17582D"/>
  </w:style>
  <w:style w:type="paragraph" w:customStyle="1" w:styleId="7EC87EB0F2D5486AB65906607937969C">
    <w:name w:val="7EC87EB0F2D5486AB65906607937969C"/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eastAsia="Times New Roman" w:cs="Times New Roman"/>
      <w:b/>
      <w:color w:val="A5A5A5" w:themeColor="accent3"/>
      <w:spacing w:val="4"/>
      <w:sz w:val="20"/>
      <w:szCs w:val="16"/>
    </w:rPr>
  </w:style>
  <w:style w:type="paragraph" w:customStyle="1" w:styleId="C4FD4C2602FF4CC387B8494EC24252E4">
    <w:name w:val="C4FD4C2602FF4CC387B8494EC24252E4"/>
  </w:style>
  <w:style w:type="paragraph" w:customStyle="1" w:styleId="450EB39777D9408FB66A152049AE2AB6">
    <w:name w:val="450EB39777D9408FB66A152049AE2AB6"/>
  </w:style>
  <w:style w:type="paragraph" w:customStyle="1" w:styleId="8B7930B759C64A619382647CEA032BFC">
    <w:name w:val="8B7930B759C64A619382647CEA032BFC"/>
  </w:style>
  <w:style w:type="paragraph" w:customStyle="1" w:styleId="560959AF015240A4AD3B76B4534053D4">
    <w:name w:val="560959AF015240A4AD3B76B4534053D4"/>
  </w:style>
  <w:style w:type="paragraph" w:customStyle="1" w:styleId="BA9BAB01DB714030B4BEE5D64E92F9A1">
    <w:name w:val="BA9BAB01DB714030B4BEE5D64E92F9A1"/>
  </w:style>
  <w:style w:type="paragraph" w:customStyle="1" w:styleId="E479BD4B68BC47F3846FB92992DEA044">
    <w:name w:val="E479BD4B68BC47F3846FB92992DEA044"/>
  </w:style>
  <w:style w:type="paragraph" w:customStyle="1" w:styleId="E741366EBDBC45FDB5E62C14C946E827">
    <w:name w:val="E741366EBDBC45FDB5E62C14C946E827"/>
  </w:style>
  <w:style w:type="paragraph" w:customStyle="1" w:styleId="B0C7258B8D194D2BAD2B1BC43F88872E">
    <w:name w:val="B0C7258B8D194D2BAD2B1BC43F88872E"/>
  </w:style>
  <w:style w:type="paragraph" w:customStyle="1" w:styleId="B15C17DD63C2413AA6FF27659C783F25">
    <w:name w:val="B15C17DD63C2413AA6FF27659C783F25"/>
  </w:style>
  <w:style w:type="paragraph" w:customStyle="1" w:styleId="0D9F788B7C9649E8BA0C248969522C12">
    <w:name w:val="0D9F788B7C9649E8BA0C248969522C12"/>
  </w:style>
  <w:style w:type="paragraph" w:customStyle="1" w:styleId="9AF8091563534597A883FD69928180F6">
    <w:name w:val="9AF8091563534597A883FD69928180F6"/>
  </w:style>
  <w:style w:type="paragraph" w:customStyle="1" w:styleId="5C7115C7AFD6491391BFE2E54C4352AD">
    <w:name w:val="5C7115C7AFD6491391BFE2E54C4352AD"/>
  </w:style>
  <w:style w:type="paragraph" w:customStyle="1" w:styleId="80F247108EE644CD819A99EA5FE00F7B">
    <w:name w:val="80F247108EE644CD819A99EA5FE00F7B"/>
  </w:style>
  <w:style w:type="paragraph" w:customStyle="1" w:styleId="D401BA4BB58A48B4AD21898FD6AA6CFD">
    <w:name w:val="D401BA4BB58A48B4AD21898FD6AA6CFD"/>
  </w:style>
  <w:style w:type="paragraph" w:customStyle="1" w:styleId="F8193A3B21C54FF096BDA299EAF78D4F">
    <w:name w:val="F8193A3B21C54FF096BDA299EAF78D4F"/>
  </w:style>
  <w:style w:type="paragraph" w:customStyle="1" w:styleId="219F7EE8F5FB40BE86CEFDFEE4786C6D">
    <w:name w:val="219F7EE8F5FB40BE86CEFDFEE4786C6D"/>
  </w:style>
  <w:style w:type="paragraph" w:customStyle="1" w:styleId="638BA98728A641DD9B8633FDDDAD9216">
    <w:name w:val="638BA98728A641DD9B8633FDDDAD9216"/>
  </w:style>
  <w:style w:type="paragraph" w:customStyle="1" w:styleId="A2BE93BD555C4E4995627791626AE55F">
    <w:name w:val="A2BE93BD555C4E4995627791626AE55F"/>
  </w:style>
  <w:style w:type="paragraph" w:customStyle="1" w:styleId="00959C446F404359AFA81CB80227E61C">
    <w:name w:val="00959C446F404359AFA81CB80227E61C"/>
  </w:style>
  <w:style w:type="paragraph" w:customStyle="1" w:styleId="3515B7E389DB4D1CA3C3F565B946BBA1">
    <w:name w:val="3515B7E389DB4D1CA3C3F565B946BBA1"/>
  </w:style>
  <w:style w:type="paragraph" w:customStyle="1" w:styleId="817AC0DBD45C4C409C1CDCE4F1F6F373">
    <w:name w:val="817AC0DBD45C4C409C1CDCE4F1F6F373"/>
  </w:style>
  <w:style w:type="paragraph" w:customStyle="1" w:styleId="27B7AA637FF444D783EA7011C3698114">
    <w:name w:val="27B7AA637FF444D783EA7011C3698114"/>
  </w:style>
  <w:style w:type="paragraph" w:customStyle="1" w:styleId="147742FF624548FD800AB35847BC513A">
    <w:name w:val="147742FF624548FD800AB35847BC513A"/>
  </w:style>
  <w:style w:type="paragraph" w:customStyle="1" w:styleId="A44930F2C849413299EBF410275C9A3A">
    <w:name w:val="A44930F2C849413299EBF410275C9A3A"/>
  </w:style>
  <w:style w:type="paragraph" w:customStyle="1" w:styleId="B7C910B0917D44FBA135E00E10DC4E1C">
    <w:name w:val="B7C910B0917D44FBA135E00E10DC4E1C"/>
  </w:style>
  <w:style w:type="paragraph" w:customStyle="1" w:styleId="2A92A34933884696BD20963D8EE35629">
    <w:name w:val="2A92A34933884696BD20963D8EE35629"/>
  </w:style>
  <w:style w:type="paragraph" w:customStyle="1" w:styleId="1DE930D204F34731B3ED0C1222B5AD15">
    <w:name w:val="1DE930D204F34731B3ED0C1222B5AD15"/>
  </w:style>
  <w:style w:type="paragraph" w:customStyle="1" w:styleId="FCCD37D24AF94059B3F242161E5B7220">
    <w:name w:val="FCCD37D24AF94059B3F242161E5B7220"/>
  </w:style>
  <w:style w:type="paragraph" w:customStyle="1" w:styleId="21536521DD8749F0BC14BDCD78B0FF06">
    <w:name w:val="21536521DD8749F0BC14BDCD78B0FF06"/>
  </w:style>
  <w:style w:type="paragraph" w:customStyle="1" w:styleId="DFBAF4B1EE9A4B4D9B41F2682E73ED70">
    <w:name w:val="DFBAF4B1EE9A4B4D9B41F2682E73ED70"/>
  </w:style>
  <w:style w:type="paragraph" w:customStyle="1" w:styleId="1857D406863A4C19BF69392E11253949">
    <w:name w:val="1857D406863A4C19BF69392E11253949"/>
  </w:style>
  <w:style w:type="paragraph" w:customStyle="1" w:styleId="FF33107934574C1588602DA1FC237D6A">
    <w:name w:val="FF33107934574C1588602DA1FC237D6A"/>
  </w:style>
  <w:style w:type="paragraph" w:customStyle="1" w:styleId="C6F291092B9F4124B391D6E1E21C4279">
    <w:name w:val="C6F291092B9F4124B391D6E1E21C4279"/>
    <w:rsid w:val="00370483"/>
  </w:style>
  <w:style w:type="paragraph" w:customStyle="1" w:styleId="0C87D06F673E4DA1A43FA8FD62F1D87B">
    <w:name w:val="0C87D06F673E4DA1A43FA8FD62F1D87B"/>
    <w:rsid w:val="00370483"/>
  </w:style>
  <w:style w:type="paragraph" w:customStyle="1" w:styleId="E57016F98B144B408593ABD97AB9BB68">
    <w:name w:val="E57016F98B144B408593ABD97AB9BB68"/>
    <w:rsid w:val="00370483"/>
  </w:style>
  <w:style w:type="paragraph" w:customStyle="1" w:styleId="FC32242D17B845E6AD1183E80D6A3DB9">
    <w:name w:val="FC32242D17B845E6AD1183E80D6A3DB9"/>
    <w:rsid w:val="00370483"/>
  </w:style>
  <w:style w:type="paragraph" w:customStyle="1" w:styleId="FCBFAF18B63843CAAC323C9261A7253A">
    <w:name w:val="FCBFAF18B63843CAAC323C9261A7253A"/>
    <w:rsid w:val="00370483"/>
  </w:style>
  <w:style w:type="paragraph" w:customStyle="1" w:styleId="02054C20290C47F285ADE0D5E24D3527">
    <w:name w:val="02054C20290C47F285ADE0D5E24D3527"/>
    <w:rsid w:val="00370483"/>
  </w:style>
  <w:style w:type="paragraph" w:customStyle="1" w:styleId="27E43F098B3F4A28869ACA0C644D8997">
    <w:name w:val="27E43F098B3F4A28869ACA0C644D8997"/>
    <w:rsid w:val="00370483"/>
  </w:style>
  <w:style w:type="paragraph" w:customStyle="1" w:styleId="FA08902D2FED47A888B18A04CABACAC4">
    <w:name w:val="FA08902D2FED47A888B18A04CABACAC4"/>
    <w:rsid w:val="00370483"/>
  </w:style>
  <w:style w:type="paragraph" w:customStyle="1" w:styleId="EEDDF3B415E34AA5A06EA8D34FFD6214">
    <w:name w:val="EEDDF3B415E34AA5A06EA8D34FFD6214"/>
    <w:rsid w:val="00370483"/>
  </w:style>
  <w:style w:type="paragraph" w:customStyle="1" w:styleId="1FCCC3A34780460D843B8FD3A3E6F284">
    <w:name w:val="1FCCC3A34780460D843B8FD3A3E6F284"/>
    <w:rsid w:val="00370483"/>
  </w:style>
  <w:style w:type="paragraph" w:customStyle="1" w:styleId="234DA5CD56BA452198960E12A41A6B62">
    <w:name w:val="234DA5CD56BA452198960E12A41A6B62"/>
    <w:rsid w:val="00370483"/>
  </w:style>
  <w:style w:type="paragraph" w:customStyle="1" w:styleId="15AE79C94D2C4EB3B703F307F485FB19">
    <w:name w:val="15AE79C94D2C4EB3B703F307F485FB19"/>
    <w:rsid w:val="00370483"/>
  </w:style>
  <w:style w:type="paragraph" w:customStyle="1" w:styleId="5F24C8B2488A45698CD525342D5B2153">
    <w:name w:val="5F24C8B2488A45698CD525342D5B2153"/>
    <w:rsid w:val="00370483"/>
  </w:style>
  <w:style w:type="paragraph" w:customStyle="1" w:styleId="BEB93BCBE0B84D1C9EC923CB71B4B6E2">
    <w:name w:val="BEB93BCBE0B84D1C9EC923CB71B4B6E2"/>
    <w:rsid w:val="00370483"/>
  </w:style>
  <w:style w:type="paragraph" w:customStyle="1" w:styleId="B4A78BEB8B8E41DD850A072E1F1B5CBE">
    <w:name w:val="B4A78BEB8B8E41DD850A072E1F1B5CBE"/>
    <w:rsid w:val="00370483"/>
  </w:style>
  <w:style w:type="paragraph" w:customStyle="1" w:styleId="6E0640E59C4D4AE9B4AFD6A7B62824C6">
    <w:name w:val="6E0640E59C4D4AE9B4AFD6A7B62824C6"/>
    <w:rsid w:val="003704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06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436784"/>
      </a:accent3>
      <a:accent4>
        <a:srgbClr val="8C7B70"/>
      </a:accent4>
      <a:accent5>
        <a:srgbClr val="3C81BA"/>
      </a:accent5>
      <a:accent6>
        <a:srgbClr val="F1FAFD"/>
      </a:accent6>
      <a:hlink>
        <a:srgbClr val="00A3D6"/>
      </a:hlink>
      <a:folHlink>
        <a:srgbClr val="694F07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Sales receipt (Simple Blue design)</Template>
  <TotalTime>127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Shaxzodbek</dc:creator>
  <cp:lastModifiedBy>Shaxzodbek Qambaraliyev</cp:lastModifiedBy>
  <cp:revision>8</cp:revision>
  <cp:lastPrinted>2004-09-20T20:32:00Z</cp:lastPrinted>
  <dcterms:created xsi:type="dcterms:W3CDTF">2020-08-02T10:45:00Z</dcterms:created>
  <dcterms:modified xsi:type="dcterms:W3CDTF">2020-08-02T16:28:00Z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TC011503361033</vt:lpwstr>
  </property>
  <property fmtid="{D5CDD505-2E9C-101B-9397-08002B2CF9AE}" pid="3" name="ContentTypeId">
    <vt:lpwstr>0x010100AA3F7D94069FF64A86F7DFF56D60E3BE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